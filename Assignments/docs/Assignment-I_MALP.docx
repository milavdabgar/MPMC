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A3" w:rsidRPr="00535866" w:rsidRDefault="00DB5BA3" w:rsidP="00DB5BA3">
      <w:pPr>
        <w:jc w:val="center"/>
        <w:rPr>
          <w:b/>
          <w:bCs/>
        </w:rPr>
      </w:pPr>
      <w:r w:rsidRPr="00535866">
        <w:rPr>
          <w:b/>
          <w:bCs/>
        </w:rPr>
        <w:t>GOVT. POLYTECHNIC, PALANPUR</w:t>
      </w:r>
    </w:p>
    <w:p w:rsidR="00555BAD" w:rsidRPr="00535866" w:rsidRDefault="00DB5BA3" w:rsidP="001D443A">
      <w:pPr>
        <w:jc w:val="center"/>
        <w:rPr>
          <w:b/>
          <w:bCs/>
        </w:rPr>
      </w:pPr>
      <w:r w:rsidRPr="00535866">
        <w:rPr>
          <w:b/>
          <w:bCs/>
        </w:rPr>
        <w:t>Electronics &amp; Communication Department</w:t>
      </w:r>
    </w:p>
    <w:p w:rsidR="007522BA" w:rsidRPr="00535866" w:rsidRDefault="007522BA" w:rsidP="001D443A">
      <w:pPr>
        <w:jc w:val="center"/>
      </w:pPr>
    </w:p>
    <w:p w:rsidR="00977FAC" w:rsidRDefault="00977FAC" w:rsidP="001D44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MALP</w:t>
      </w:r>
    </w:p>
    <w:p w:rsidR="001D443A" w:rsidRDefault="00764F60" w:rsidP="001D44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Assignment </w:t>
      </w:r>
      <w:r w:rsidR="004E1065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I</w:t>
      </w:r>
    </w:p>
    <w:p w:rsidR="00977FAC" w:rsidRDefault="00977FAC" w:rsidP="001D443A">
      <w:pPr>
        <w:jc w:val="center"/>
        <w:rPr>
          <w:b/>
          <w:bCs/>
          <w:sz w:val="28"/>
          <w:szCs w:val="28"/>
          <w:u w:val="single"/>
        </w:rPr>
      </w:pPr>
      <w:r w:rsidRPr="00977FAC">
        <w:rPr>
          <w:b/>
          <w:bCs/>
          <w:sz w:val="28"/>
          <w:szCs w:val="28"/>
          <w:u w:val="single"/>
        </w:rPr>
        <w:t>Microprocessor Architecture</w:t>
      </w:r>
      <w:r w:rsidR="00FD240D">
        <w:rPr>
          <w:b/>
          <w:bCs/>
          <w:sz w:val="28"/>
          <w:szCs w:val="28"/>
          <w:u w:val="single"/>
        </w:rPr>
        <w:t xml:space="preserve"> &amp; Instruction Set</w:t>
      </w:r>
    </w:p>
    <w:p w:rsidR="00F5656A" w:rsidRPr="00535866" w:rsidRDefault="00F5656A" w:rsidP="001D443A">
      <w:pPr>
        <w:jc w:val="center"/>
        <w:rPr>
          <w:b/>
          <w:bCs/>
          <w:sz w:val="28"/>
          <w:szCs w:val="28"/>
          <w:u w:val="single"/>
        </w:rPr>
      </w:pPr>
    </w:p>
    <w:p w:rsidR="00E2690A" w:rsidRDefault="00E2690A" w:rsidP="001D443A">
      <w:pPr>
        <w:jc w:val="center"/>
        <w:rPr>
          <w:b/>
          <w:bCs/>
          <w:sz w:val="28"/>
          <w:szCs w:val="28"/>
          <w:u w:val="single"/>
        </w:rPr>
      </w:pPr>
    </w:p>
    <w:p w:rsidR="00CC7949" w:rsidRPr="004D3A86" w:rsidRDefault="00CC7949" w:rsidP="00CC7949">
      <w:pPr>
        <w:pStyle w:val="ListParagraph"/>
        <w:numPr>
          <w:ilvl w:val="0"/>
          <w:numId w:val="5"/>
        </w:numPr>
      </w:pPr>
      <w:r>
        <w:rPr>
          <w:rFonts w:ascii="TimesNewRoman" w:hAnsi="TimesNewRoman"/>
          <w:color w:val="000000"/>
        </w:rPr>
        <w:t>Draw the PIN DIAGRAM of 8085 &amp; explain the detail of each pin.</w:t>
      </w:r>
    </w:p>
    <w:p w:rsidR="004D3A86" w:rsidRPr="00826F7E" w:rsidRDefault="004D3A86" w:rsidP="004D3A86">
      <w:pPr>
        <w:pStyle w:val="ListParagraph"/>
        <w:numPr>
          <w:ilvl w:val="0"/>
          <w:numId w:val="5"/>
        </w:numPr>
      </w:pPr>
      <w:r>
        <w:rPr>
          <w:color w:val="000000"/>
        </w:rPr>
        <w:t>Describe the functions of 8085 microprocessor Pins SOD, SID, HOLD, HLDA, READY, ALE, TRAP in short.</w:t>
      </w:r>
    </w:p>
    <w:p w:rsidR="00844F26" w:rsidRPr="002841E3" w:rsidRDefault="00D76212" w:rsidP="00844F26">
      <w:pPr>
        <w:pStyle w:val="ListParagraph"/>
        <w:numPr>
          <w:ilvl w:val="0"/>
          <w:numId w:val="5"/>
        </w:numPr>
      </w:pPr>
      <w:r>
        <w:rPr>
          <w:color w:val="000000"/>
        </w:rPr>
        <w:t>Draw and explain the internal architecture of 8085 microprocessor</w:t>
      </w:r>
      <w:r w:rsidR="002841E3">
        <w:rPr>
          <w:color w:val="000000"/>
        </w:rPr>
        <w:t>.</w:t>
      </w:r>
    </w:p>
    <w:p w:rsidR="002841E3" w:rsidRPr="002841E3" w:rsidRDefault="002841E3" w:rsidP="00844F26">
      <w:pPr>
        <w:pStyle w:val="ListParagraph"/>
        <w:numPr>
          <w:ilvl w:val="0"/>
          <w:numId w:val="5"/>
        </w:numPr>
      </w:pPr>
      <w:r>
        <w:rPr>
          <w:color w:val="000000"/>
        </w:rPr>
        <w:t>Draw Flag Register of 8085 microprocessor &amp; explain it.</w:t>
      </w:r>
    </w:p>
    <w:p w:rsidR="00E65656" w:rsidRPr="00C9678F" w:rsidRDefault="00E65656" w:rsidP="00E65656">
      <w:pPr>
        <w:pStyle w:val="ListParagraph"/>
        <w:numPr>
          <w:ilvl w:val="0"/>
          <w:numId w:val="5"/>
        </w:numPr>
      </w:pPr>
      <w:r>
        <w:rPr>
          <w:color w:val="000000"/>
        </w:rPr>
        <w:t>Draw and explain the 8085 microprocessor bus organization.</w:t>
      </w:r>
    </w:p>
    <w:p w:rsidR="00A76168" w:rsidRPr="00D40079" w:rsidRDefault="00A76168" w:rsidP="00A76168">
      <w:pPr>
        <w:pStyle w:val="ListParagraph"/>
        <w:numPr>
          <w:ilvl w:val="0"/>
          <w:numId w:val="5"/>
        </w:numPr>
      </w:pPr>
      <w:r>
        <w:rPr>
          <w:color w:val="000000"/>
        </w:rPr>
        <w:t>Explain with diagram the demultiplexing of multiplexed address/data bus of 8085 microprocessor.</w:t>
      </w:r>
    </w:p>
    <w:p w:rsidR="00771F8E" w:rsidRPr="0058461E" w:rsidRDefault="00771F8E" w:rsidP="00771F8E">
      <w:pPr>
        <w:pStyle w:val="ListParagraph"/>
        <w:numPr>
          <w:ilvl w:val="0"/>
          <w:numId w:val="5"/>
        </w:numPr>
      </w:pPr>
      <w:r>
        <w:rPr>
          <w:color w:val="000000"/>
        </w:rPr>
        <w:t>Define (1)Bus(2) Opcode(3) Machine cycle(4)Memory map(5)instruction cycle(6)operand (7)Architecture</w:t>
      </w:r>
    </w:p>
    <w:p w:rsidR="0031238D" w:rsidRPr="008C3A1C" w:rsidRDefault="0074730B" w:rsidP="004C5414">
      <w:pPr>
        <w:pStyle w:val="ListParagraph"/>
        <w:numPr>
          <w:ilvl w:val="0"/>
          <w:numId w:val="5"/>
        </w:numPr>
      </w:pPr>
      <w:r>
        <w:rPr>
          <w:color w:val="000000"/>
        </w:rPr>
        <w:t>Classify instruction set of 8085 microprocessor on the basis of their operation. Give one example of each one</w:t>
      </w:r>
    </w:p>
    <w:p w:rsidR="00093893" w:rsidRPr="00093893" w:rsidRDefault="00093893" w:rsidP="00142CFC">
      <w:pPr>
        <w:pStyle w:val="ListParagraph"/>
        <w:numPr>
          <w:ilvl w:val="0"/>
          <w:numId w:val="5"/>
        </w:numPr>
      </w:pPr>
      <w:r>
        <w:rPr>
          <w:rFonts w:ascii="TimesNewRomanPSMT" w:hAnsi="TimesNewRomanPSMT"/>
          <w:color w:val="000000"/>
        </w:rPr>
        <w:t xml:space="preserve">Explain </w:t>
      </w:r>
      <w:r w:rsidR="00FD2DE8">
        <w:rPr>
          <w:rFonts w:ascii="TimesNewRomanPSMT" w:hAnsi="TimesNewRomanPSMT"/>
          <w:color w:val="000000"/>
        </w:rPr>
        <w:t>below</w:t>
      </w:r>
      <w:r>
        <w:rPr>
          <w:rFonts w:ascii="TimesNewRomanPSMT" w:hAnsi="TimesNewRomanPSMT"/>
          <w:color w:val="000000"/>
        </w:rPr>
        <w:t xml:space="preserve"> instructions with suitable example.</w:t>
      </w:r>
    </w:p>
    <w:p w:rsidR="00C211FC" w:rsidRDefault="00C211FC" w:rsidP="0090597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8"/>
        <w:gridCol w:w="1821"/>
        <w:gridCol w:w="1816"/>
        <w:gridCol w:w="1818"/>
        <w:gridCol w:w="1818"/>
      </w:tblGrid>
      <w:tr w:rsidR="00905977" w:rsidTr="00905977">
        <w:tc>
          <w:tcPr>
            <w:tcW w:w="1890" w:type="dxa"/>
          </w:tcPr>
          <w:p w:rsidR="00905977" w:rsidRDefault="00905977" w:rsidP="00905977">
            <w:r>
              <w:t>LDA</w:t>
            </w:r>
          </w:p>
        </w:tc>
        <w:tc>
          <w:tcPr>
            <w:tcW w:w="1890" w:type="dxa"/>
          </w:tcPr>
          <w:p w:rsidR="00905977" w:rsidRDefault="00905977" w:rsidP="00905977">
            <w:r>
              <w:t>LDAX</w:t>
            </w:r>
          </w:p>
        </w:tc>
        <w:tc>
          <w:tcPr>
            <w:tcW w:w="1890" w:type="dxa"/>
          </w:tcPr>
          <w:p w:rsidR="00905977" w:rsidRDefault="00905977" w:rsidP="00905977">
            <w:r>
              <w:t>LXI</w:t>
            </w:r>
          </w:p>
        </w:tc>
        <w:tc>
          <w:tcPr>
            <w:tcW w:w="1890" w:type="dxa"/>
          </w:tcPr>
          <w:p w:rsidR="00905977" w:rsidRDefault="00905977" w:rsidP="00905977">
            <w:r>
              <w:t>LHLD</w:t>
            </w:r>
          </w:p>
        </w:tc>
        <w:tc>
          <w:tcPr>
            <w:tcW w:w="1891" w:type="dxa"/>
          </w:tcPr>
          <w:p w:rsidR="00905977" w:rsidRDefault="00905977" w:rsidP="00905977">
            <w:r>
              <w:t>SHLD</w:t>
            </w:r>
          </w:p>
        </w:tc>
      </w:tr>
      <w:tr w:rsidR="00905977" w:rsidTr="00905977">
        <w:tc>
          <w:tcPr>
            <w:tcW w:w="1890" w:type="dxa"/>
          </w:tcPr>
          <w:p w:rsidR="00905977" w:rsidRDefault="00905977" w:rsidP="00905977">
            <w:r>
              <w:t>XTHL</w:t>
            </w:r>
          </w:p>
        </w:tc>
        <w:tc>
          <w:tcPr>
            <w:tcW w:w="1890" w:type="dxa"/>
          </w:tcPr>
          <w:p w:rsidR="00905977" w:rsidRDefault="00905977" w:rsidP="00905977">
            <w:r>
              <w:t>XCHG</w:t>
            </w:r>
          </w:p>
        </w:tc>
        <w:tc>
          <w:tcPr>
            <w:tcW w:w="1890" w:type="dxa"/>
          </w:tcPr>
          <w:p w:rsidR="00905977" w:rsidRDefault="00905977" w:rsidP="00905977">
            <w:r>
              <w:t>PCHL</w:t>
            </w:r>
          </w:p>
        </w:tc>
        <w:tc>
          <w:tcPr>
            <w:tcW w:w="1890" w:type="dxa"/>
          </w:tcPr>
          <w:p w:rsidR="00905977" w:rsidRDefault="00905977" w:rsidP="00905977">
            <w:r>
              <w:t>SPHL</w:t>
            </w:r>
          </w:p>
        </w:tc>
        <w:tc>
          <w:tcPr>
            <w:tcW w:w="1891" w:type="dxa"/>
          </w:tcPr>
          <w:p w:rsidR="00905977" w:rsidRDefault="00905977" w:rsidP="00905977">
            <w:r>
              <w:t>DAD</w:t>
            </w:r>
          </w:p>
        </w:tc>
      </w:tr>
      <w:tr w:rsidR="00905977" w:rsidTr="00905977">
        <w:tc>
          <w:tcPr>
            <w:tcW w:w="1890" w:type="dxa"/>
          </w:tcPr>
          <w:p w:rsidR="00905977" w:rsidRDefault="00905977" w:rsidP="00905977">
            <w:r>
              <w:t>DAA</w:t>
            </w:r>
          </w:p>
        </w:tc>
        <w:tc>
          <w:tcPr>
            <w:tcW w:w="1890" w:type="dxa"/>
          </w:tcPr>
          <w:p w:rsidR="00905977" w:rsidRDefault="00905977" w:rsidP="00905977">
            <w:r>
              <w:t>CMA</w:t>
            </w:r>
          </w:p>
        </w:tc>
        <w:tc>
          <w:tcPr>
            <w:tcW w:w="1890" w:type="dxa"/>
          </w:tcPr>
          <w:p w:rsidR="00905977" w:rsidRDefault="00905977" w:rsidP="00905977">
            <w:r>
              <w:t>CMC</w:t>
            </w:r>
          </w:p>
        </w:tc>
        <w:tc>
          <w:tcPr>
            <w:tcW w:w="1890" w:type="dxa"/>
          </w:tcPr>
          <w:p w:rsidR="00905977" w:rsidRDefault="00905977" w:rsidP="00905977">
            <w:r>
              <w:t>STC</w:t>
            </w:r>
          </w:p>
        </w:tc>
        <w:tc>
          <w:tcPr>
            <w:tcW w:w="1891" w:type="dxa"/>
          </w:tcPr>
          <w:p w:rsidR="00905977" w:rsidRDefault="00905977" w:rsidP="00905977">
            <w:r>
              <w:t>RLC</w:t>
            </w:r>
          </w:p>
        </w:tc>
      </w:tr>
      <w:tr w:rsidR="00905977" w:rsidTr="00905977">
        <w:tc>
          <w:tcPr>
            <w:tcW w:w="1890" w:type="dxa"/>
          </w:tcPr>
          <w:p w:rsidR="00905977" w:rsidRDefault="00905977" w:rsidP="00905977">
            <w:r>
              <w:t>RAL</w:t>
            </w:r>
          </w:p>
        </w:tc>
        <w:tc>
          <w:tcPr>
            <w:tcW w:w="1890" w:type="dxa"/>
          </w:tcPr>
          <w:p w:rsidR="00905977" w:rsidRDefault="00905977" w:rsidP="00905977">
            <w:r>
              <w:t>RRC</w:t>
            </w:r>
          </w:p>
        </w:tc>
        <w:tc>
          <w:tcPr>
            <w:tcW w:w="1890" w:type="dxa"/>
          </w:tcPr>
          <w:p w:rsidR="00905977" w:rsidRDefault="00905977" w:rsidP="00905977">
            <w:r>
              <w:t>RAR</w:t>
            </w:r>
          </w:p>
        </w:tc>
        <w:tc>
          <w:tcPr>
            <w:tcW w:w="1890" w:type="dxa"/>
          </w:tcPr>
          <w:p w:rsidR="00905977" w:rsidRDefault="00905977" w:rsidP="00905977">
            <w:r>
              <w:t>PUSH</w:t>
            </w:r>
          </w:p>
        </w:tc>
        <w:tc>
          <w:tcPr>
            <w:tcW w:w="1891" w:type="dxa"/>
          </w:tcPr>
          <w:p w:rsidR="00905977" w:rsidRDefault="00905977" w:rsidP="00905977">
            <w:r>
              <w:t>POP</w:t>
            </w:r>
          </w:p>
        </w:tc>
      </w:tr>
      <w:tr w:rsidR="00905977" w:rsidTr="00905977">
        <w:tc>
          <w:tcPr>
            <w:tcW w:w="1890" w:type="dxa"/>
          </w:tcPr>
          <w:p w:rsidR="00905977" w:rsidRDefault="00905977" w:rsidP="00905977">
            <w:r>
              <w:t>CALL</w:t>
            </w:r>
          </w:p>
        </w:tc>
        <w:tc>
          <w:tcPr>
            <w:tcW w:w="1890" w:type="dxa"/>
          </w:tcPr>
          <w:p w:rsidR="00905977" w:rsidRDefault="00905977" w:rsidP="00905977">
            <w:r>
              <w:t>RET</w:t>
            </w:r>
          </w:p>
        </w:tc>
        <w:tc>
          <w:tcPr>
            <w:tcW w:w="1890" w:type="dxa"/>
          </w:tcPr>
          <w:p w:rsidR="00905977" w:rsidRDefault="00905977" w:rsidP="00905977">
            <w:r>
              <w:t>SIM</w:t>
            </w:r>
          </w:p>
        </w:tc>
        <w:tc>
          <w:tcPr>
            <w:tcW w:w="1890" w:type="dxa"/>
          </w:tcPr>
          <w:p w:rsidR="00905977" w:rsidRDefault="00905977" w:rsidP="00905977">
            <w:r>
              <w:t>RIM</w:t>
            </w:r>
          </w:p>
        </w:tc>
        <w:tc>
          <w:tcPr>
            <w:tcW w:w="1891" w:type="dxa"/>
          </w:tcPr>
          <w:p w:rsidR="00905977" w:rsidRDefault="00905977" w:rsidP="00905977">
            <w:r>
              <w:t>EI</w:t>
            </w:r>
          </w:p>
        </w:tc>
      </w:tr>
      <w:tr w:rsidR="00905977" w:rsidTr="00905977">
        <w:tc>
          <w:tcPr>
            <w:tcW w:w="1890" w:type="dxa"/>
          </w:tcPr>
          <w:p w:rsidR="00905977" w:rsidRDefault="00905977" w:rsidP="00905977">
            <w:r>
              <w:t>DI</w:t>
            </w:r>
          </w:p>
        </w:tc>
        <w:tc>
          <w:tcPr>
            <w:tcW w:w="1890" w:type="dxa"/>
          </w:tcPr>
          <w:p w:rsidR="00905977" w:rsidRDefault="00905977" w:rsidP="00905977">
            <w:r>
              <w:t>IN</w:t>
            </w:r>
          </w:p>
        </w:tc>
        <w:tc>
          <w:tcPr>
            <w:tcW w:w="1890" w:type="dxa"/>
          </w:tcPr>
          <w:p w:rsidR="00905977" w:rsidRDefault="00905977" w:rsidP="00905977">
            <w:r>
              <w:t>OUT</w:t>
            </w:r>
          </w:p>
        </w:tc>
        <w:tc>
          <w:tcPr>
            <w:tcW w:w="1890" w:type="dxa"/>
          </w:tcPr>
          <w:p w:rsidR="00905977" w:rsidRDefault="00905977" w:rsidP="00905977">
            <w:r>
              <w:t>NOP</w:t>
            </w:r>
          </w:p>
        </w:tc>
        <w:tc>
          <w:tcPr>
            <w:tcW w:w="1891" w:type="dxa"/>
          </w:tcPr>
          <w:p w:rsidR="00905977" w:rsidRDefault="00905977" w:rsidP="00905977">
            <w:r>
              <w:t>HLT</w:t>
            </w:r>
          </w:p>
        </w:tc>
      </w:tr>
    </w:tbl>
    <w:p w:rsidR="00CE4619" w:rsidRDefault="00CE4619" w:rsidP="004C5414"/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7E762D" w:rsidRDefault="007E762D" w:rsidP="004C5414"/>
    <w:p w:rsidR="007E762D" w:rsidRDefault="007E762D" w:rsidP="004C5414"/>
    <w:p w:rsidR="007E762D" w:rsidRDefault="007E762D" w:rsidP="004C5414"/>
    <w:p w:rsidR="007E762D" w:rsidRDefault="007E762D" w:rsidP="004C5414"/>
    <w:p w:rsidR="007E762D" w:rsidRDefault="007E762D" w:rsidP="004C5414"/>
    <w:p w:rsidR="00F5656A" w:rsidRPr="00535866" w:rsidRDefault="00F5656A" w:rsidP="004C5414">
      <w:bookmarkStart w:id="0" w:name="_GoBack"/>
      <w:bookmarkEnd w:id="0"/>
      <w:r w:rsidRPr="004F7568">
        <w:rPr>
          <w:b/>
          <w:bCs/>
          <w:u w:val="single"/>
        </w:rPr>
        <w:t>Note</w:t>
      </w:r>
      <w:r>
        <w:t xml:space="preserve">: </w:t>
      </w:r>
      <w:r w:rsidRPr="004F7568">
        <w:rPr>
          <w:b/>
          <w:bCs/>
        </w:rPr>
        <w:t>Date of Submission – On or Before 3</w:t>
      </w:r>
      <w:r w:rsidRPr="004F7568">
        <w:rPr>
          <w:b/>
          <w:bCs/>
          <w:vertAlign w:val="superscript"/>
        </w:rPr>
        <w:t>rd</w:t>
      </w:r>
      <w:r w:rsidRPr="004F7568">
        <w:rPr>
          <w:b/>
          <w:bCs/>
        </w:rPr>
        <w:t xml:space="preserve"> February</w:t>
      </w:r>
      <w:r w:rsidR="004F7568" w:rsidRPr="004F7568">
        <w:rPr>
          <w:b/>
          <w:bCs/>
        </w:rPr>
        <w:t>, 2017.</w:t>
      </w:r>
    </w:p>
    <w:sectPr w:rsidR="00F5656A" w:rsidRPr="00535866" w:rsidSect="00402210">
      <w:footerReference w:type="default" r:id="rId8"/>
      <w:pgSz w:w="11909" w:h="16834" w:code="9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4E4" w:rsidRDefault="003C74E4">
      <w:r>
        <w:separator/>
      </w:r>
    </w:p>
  </w:endnote>
  <w:endnote w:type="continuationSeparator" w:id="0">
    <w:p w:rsidR="003C74E4" w:rsidRDefault="003C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210" w:rsidRDefault="00402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4E4" w:rsidRDefault="003C74E4">
      <w:r>
        <w:separator/>
      </w:r>
    </w:p>
  </w:footnote>
  <w:footnote w:type="continuationSeparator" w:id="0">
    <w:p w:rsidR="003C74E4" w:rsidRDefault="003C7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583300"/>
    <w:multiLevelType w:val="hybridMultilevel"/>
    <w:tmpl w:val="7DFABE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8A4DFA"/>
    <w:multiLevelType w:val="hybridMultilevel"/>
    <w:tmpl w:val="4036CB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14D2DCF"/>
    <w:multiLevelType w:val="hybridMultilevel"/>
    <w:tmpl w:val="674A98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8B5992"/>
    <w:multiLevelType w:val="hybridMultilevel"/>
    <w:tmpl w:val="1EEC8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684DCC"/>
    <w:multiLevelType w:val="hybridMultilevel"/>
    <w:tmpl w:val="DB1E87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9A28D5"/>
    <w:multiLevelType w:val="hybridMultilevel"/>
    <w:tmpl w:val="4B1A8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03892"/>
    <w:multiLevelType w:val="multilevel"/>
    <w:tmpl w:val="104A4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84"/>
    <w:rsid w:val="00000A4B"/>
    <w:rsid w:val="000021FE"/>
    <w:rsid w:val="00016C41"/>
    <w:rsid w:val="00024650"/>
    <w:rsid w:val="00036A5F"/>
    <w:rsid w:val="00057D44"/>
    <w:rsid w:val="000652E1"/>
    <w:rsid w:val="000674C3"/>
    <w:rsid w:val="000925ED"/>
    <w:rsid w:val="00093893"/>
    <w:rsid w:val="000C244C"/>
    <w:rsid w:val="000D285B"/>
    <w:rsid w:val="000D522B"/>
    <w:rsid w:val="00126C5F"/>
    <w:rsid w:val="00142CFC"/>
    <w:rsid w:val="0016189D"/>
    <w:rsid w:val="00170A36"/>
    <w:rsid w:val="00186BE5"/>
    <w:rsid w:val="001A0CB8"/>
    <w:rsid w:val="001A631A"/>
    <w:rsid w:val="001B47F4"/>
    <w:rsid w:val="001C167A"/>
    <w:rsid w:val="001C4E2E"/>
    <w:rsid w:val="001D443A"/>
    <w:rsid w:val="001E47F8"/>
    <w:rsid w:val="001F0985"/>
    <w:rsid w:val="0020396F"/>
    <w:rsid w:val="00216516"/>
    <w:rsid w:val="002235BC"/>
    <w:rsid w:val="00223750"/>
    <w:rsid w:val="00251DDC"/>
    <w:rsid w:val="00252457"/>
    <w:rsid w:val="00262B9F"/>
    <w:rsid w:val="002841E3"/>
    <w:rsid w:val="00296557"/>
    <w:rsid w:val="00296A67"/>
    <w:rsid w:val="002A039E"/>
    <w:rsid w:val="002A21A0"/>
    <w:rsid w:val="002A273E"/>
    <w:rsid w:val="002A2B2A"/>
    <w:rsid w:val="002C7297"/>
    <w:rsid w:val="002D3584"/>
    <w:rsid w:val="002D5C3C"/>
    <w:rsid w:val="002D6924"/>
    <w:rsid w:val="002D7F46"/>
    <w:rsid w:val="002F03D2"/>
    <w:rsid w:val="0031238D"/>
    <w:rsid w:val="00314D88"/>
    <w:rsid w:val="0031572A"/>
    <w:rsid w:val="003201C9"/>
    <w:rsid w:val="00322743"/>
    <w:rsid w:val="0033416F"/>
    <w:rsid w:val="00342300"/>
    <w:rsid w:val="00342AAD"/>
    <w:rsid w:val="003555A6"/>
    <w:rsid w:val="00360E37"/>
    <w:rsid w:val="003635E4"/>
    <w:rsid w:val="00367FB4"/>
    <w:rsid w:val="00376D84"/>
    <w:rsid w:val="0038323B"/>
    <w:rsid w:val="00387BD8"/>
    <w:rsid w:val="00392804"/>
    <w:rsid w:val="003C3C86"/>
    <w:rsid w:val="003C3E2D"/>
    <w:rsid w:val="003C74E4"/>
    <w:rsid w:val="003D1EAB"/>
    <w:rsid w:val="004019C0"/>
    <w:rsid w:val="00402210"/>
    <w:rsid w:val="00413B35"/>
    <w:rsid w:val="00430A87"/>
    <w:rsid w:val="00456E7F"/>
    <w:rsid w:val="00464740"/>
    <w:rsid w:val="00465C89"/>
    <w:rsid w:val="0046670F"/>
    <w:rsid w:val="00476CD6"/>
    <w:rsid w:val="004815DB"/>
    <w:rsid w:val="004A0C8E"/>
    <w:rsid w:val="004B6AA6"/>
    <w:rsid w:val="004C11D2"/>
    <w:rsid w:val="004C5414"/>
    <w:rsid w:val="004D3A86"/>
    <w:rsid w:val="004E1065"/>
    <w:rsid w:val="004F7568"/>
    <w:rsid w:val="00502BAD"/>
    <w:rsid w:val="00515267"/>
    <w:rsid w:val="00526C5F"/>
    <w:rsid w:val="005304CF"/>
    <w:rsid w:val="00535866"/>
    <w:rsid w:val="00544EC4"/>
    <w:rsid w:val="00545E6F"/>
    <w:rsid w:val="00555BAD"/>
    <w:rsid w:val="005630C7"/>
    <w:rsid w:val="00581500"/>
    <w:rsid w:val="0058461E"/>
    <w:rsid w:val="00594DDB"/>
    <w:rsid w:val="005D18EE"/>
    <w:rsid w:val="005D442A"/>
    <w:rsid w:val="005D5133"/>
    <w:rsid w:val="005D5245"/>
    <w:rsid w:val="005D58B5"/>
    <w:rsid w:val="005E6579"/>
    <w:rsid w:val="005E673D"/>
    <w:rsid w:val="005E7D79"/>
    <w:rsid w:val="005E7F5B"/>
    <w:rsid w:val="006044AA"/>
    <w:rsid w:val="00604C81"/>
    <w:rsid w:val="00620CCC"/>
    <w:rsid w:val="00641F4D"/>
    <w:rsid w:val="0064551C"/>
    <w:rsid w:val="00674AAD"/>
    <w:rsid w:val="0067590E"/>
    <w:rsid w:val="00696114"/>
    <w:rsid w:val="006B1FF5"/>
    <w:rsid w:val="006B7FA7"/>
    <w:rsid w:val="006E4833"/>
    <w:rsid w:val="006F3812"/>
    <w:rsid w:val="00705BFF"/>
    <w:rsid w:val="00730385"/>
    <w:rsid w:val="007439F1"/>
    <w:rsid w:val="00746529"/>
    <w:rsid w:val="0074730B"/>
    <w:rsid w:val="007522BA"/>
    <w:rsid w:val="0075611D"/>
    <w:rsid w:val="00756A67"/>
    <w:rsid w:val="00764F60"/>
    <w:rsid w:val="007713E3"/>
    <w:rsid w:val="00771F8E"/>
    <w:rsid w:val="00772910"/>
    <w:rsid w:val="0078693F"/>
    <w:rsid w:val="00787BAF"/>
    <w:rsid w:val="007A0177"/>
    <w:rsid w:val="007A0E4F"/>
    <w:rsid w:val="007A1AAC"/>
    <w:rsid w:val="007C650A"/>
    <w:rsid w:val="007D0AF6"/>
    <w:rsid w:val="007E762D"/>
    <w:rsid w:val="00805C85"/>
    <w:rsid w:val="008067C3"/>
    <w:rsid w:val="00816481"/>
    <w:rsid w:val="00826F7E"/>
    <w:rsid w:val="00841C03"/>
    <w:rsid w:val="00844F26"/>
    <w:rsid w:val="008461FF"/>
    <w:rsid w:val="008462FD"/>
    <w:rsid w:val="00847A78"/>
    <w:rsid w:val="0085029C"/>
    <w:rsid w:val="008668ED"/>
    <w:rsid w:val="008777F0"/>
    <w:rsid w:val="00880191"/>
    <w:rsid w:val="00886B49"/>
    <w:rsid w:val="00891AB1"/>
    <w:rsid w:val="008A2666"/>
    <w:rsid w:val="008C2170"/>
    <w:rsid w:val="008C3A1C"/>
    <w:rsid w:val="008C49DB"/>
    <w:rsid w:val="008D6D2E"/>
    <w:rsid w:val="008F0F1C"/>
    <w:rsid w:val="008F76BC"/>
    <w:rsid w:val="009034AC"/>
    <w:rsid w:val="009049C3"/>
    <w:rsid w:val="00905977"/>
    <w:rsid w:val="00910A70"/>
    <w:rsid w:val="00932DD8"/>
    <w:rsid w:val="0095620D"/>
    <w:rsid w:val="00977FAC"/>
    <w:rsid w:val="009860E9"/>
    <w:rsid w:val="009A3987"/>
    <w:rsid w:val="009A6967"/>
    <w:rsid w:val="009A79FE"/>
    <w:rsid w:val="009C6F57"/>
    <w:rsid w:val="009E54ED"/>
    <w:rsid w:val="009E66C2"/>
    <w:rsid w:val="009F3052"/>
    <w:rsid w:val="00A14D27"/>
    <w:rsid w:val="00A249C3"/>
    <w:rsid w:val="00A37AB1"/>
    <w:rsid w:val="00A47145"/>
    <w:rsid w:val="00A52F16"/>
    <w:rsid w:val="00A76168"/>
    <w:rsid w:val="00A8235A"/>
    <w:rsid w:val="00A905A9"/>
    <w:rsid w:val="00AB4789"/>
    <w:rsid w:val="00AC107D"/>
    <w:rsid w:val="00AD6449"/>
    <w:rsid w:val="00AF1C0D"/>
    <w:rsid w:val="00AF6206"/>
    <w:rsid w:val="00B00A42"/>
    <w:rsid w:val="00B06ED7"/>
    <w:rsid w:val="00B2180B"/>
    <w:rsid w:val="00B24B27"/>
    <w:rsid w:val="00B34742"/>
    <w:rsid w:val="00B41CEB"/>
    <w:rsid w:val="00B52260"/>
    <w:rsid w:val="00B532AE"/>
    <w:rsid w:val="00B6039E"/>
    <w:rsid w:val="00B6647F"/>
    <w:rsid w:val="00B711A1"/>
    <w:rsid w:val="00B7667C"/>
    <w:rsid w:val="00B824C3"/>
    <w:rsid w:val="00B90BA9"/>
    <w:rsid w:val="00BA1EBA"/>
    <w:rsid w:val="00BC352E"/>
    <w:rsid w:val="00BC6B5D"/>
    <w:rsid w:val="00BC7F80"/>
    <w:rsid w:val="00BE30A4"/>
    <w:rsid w:val="00C005A8"/>
    <w:rsid w:val="00C05CC7"/>
    <w:rsid w:val="00C06871"/>
    <w:rsid w:val="00C07D4E"/>
    <w:rsid w:val="00C11262"/>
    <w:rsid w:val="00C14CA5"/>
    <w:rsid w:val="00C17C5B"/>
    <w:rsid w:val="00C211FC"/>
    <w:rsid w:val="00C239DE"/>
    <w:rsid w:val="00C241FD"/>
    <w:rsid w:val="00C24B27"/>
    <w:rsid w:val="00C40362"/>
    <w:rsid w:val="00C524BC"/>
    <w:rsid w:val="00C8215C"/>
    <w:rsid w:val="00C8673E"/>
    <w:rsid w:val="00C914E4"/>
    <w:rsid w:val="00C94B0B"/>
    <w:rsid w:val="00C9678F"/>
    <w:rsid w:val="00CA5372"/>
    <w:rsid w:val="00CC469B"/>
    <w:rsid w:val="00CC6B0A"/>
    <w:rsid w:val="00CC7949"/>
    <w:rsid w:val="00CD0761"/>
    <w:rsid w:val="00CE4619"/>
    <w:rsid w:val="00CF134C"/>
    <w:rsid w:val="00CF1C5D"/>
    <w:rsid w:val="00CF79AF"/>
    <w:rsid w:val="00D1480A"/>
    <w:rsid w:val="00D30072"/>
    <w:rsid w:val="00D40079"/>
    <w:rsid w:val="00D47F10"/>
    <w:rsid w:val="00D502D3"/>
    <w:rsid w:val="00D636BA"/>
    <w:rsid w:val="00D67A17"/>
    <w:rsid w:val="00D76212"/>
    <w:rsid w:val="00D77DA2"/>
    <w:rsid w:val="00DB5BA3"/>
    <w:rsid w:val="00DC1BA3"/>
    <w:rsid w:val="00DC7659"/>
    <w:rsid w:val="00DD337B"/>
    <w:rsid w:val="00DD4BFA"/>
    <w:rsid w:val="00DE577E"/>
    <w:rsid w:val="00DF3753"/>
    <w:rsid w:val="00DF4B76"/>
    <w:rsid w:val="00E06BA0"/>
    <w:rsid w:val="00E1593F"/>
    <w:rsid w:val="00E20F61"/>
    <w:rsid w:val="00E2690A"/>
    <w:rsid w:val="00E34E09"/>
    <w:rsid w:val="00E429B2"/>
    <w:rsid w:val="00E53BA8"/>
    <w:rsid w:val="00E65656"/>
    <w:rsid w:val="00E86C86"/>
    <w:rsid w:val="00E91508"/>
    <w:rsid w:val="00E9668D"/>
    <w:rsid w:val="00E96A2F"/>
    <w:rsid w:val="00E977A9"/>
    <w:rsid w:val="00EA066A"/>
    <w:rsid w:val="00EA72D5"/>
    <w:rsid w:val="00EF1929"/>
    <w:rsid w:val="00EF1B23"/>
    <w:rsid w:val="00F17852"/>
    <w:rsid w:val="00F25A48"/>
    <w:rsid w:val="00F32C28"/>
    <w:rsid w:val="00F3482E"/>
    <w:rsid w:val="00F3580B"/>
    <w:rsid w:val="00F41D34"/>
    <w:rsid w:val="00F42130"/>
    <w:rsid w:val="00F5656A"/>
    <w:rsid w:val="00F56C0B"/>
    <w:rsid w:val="00F63B10"/>
    <w:rsid w:val="00F77CE3"/>
    <w:rsid w:val="00F77D91"/>
    <w:rsid w:val="00FB1633"/>
    <w:rsid w:val="00FB3F85"/>
    <w:rsid w:val="00FD240D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AD520-3C51-4941-B8BD-7C57D2B8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3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63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35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35E4"/>
  </w:style>
  <w:style w:type="paragraph" w:customStyle="1" w:styleId="Default">
    <w:name w:val="Default"/>
    <w:rsid w:val="00016C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67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844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44F2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esson%20plan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C609-4312-4DFA-AF38-7C5356C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planning</Template>
  <TotalTime>435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GOVT</vt:lpstr>
    </vt:vector>
  </TitlesOfParts>
  <Company>gppalanpur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GOVT</dc:title>
  <dc:creator>Microsoft</dc:creator>
  <cp:lastModifiedBy>Milav</cp:lastModifiedBy>
  <cp:revision>98</cp:revision>
  <cp:lastPrinted>2010-10-08T11:20:00Z</cp:lastPrinted>
  <dcterms:created xsi:type="dcterms:W3CDTF">2017-01-23T05:01:00Z</dcterms:created>
  <dcterms:modified xsi:type="dcterms:W3CDTF">2017-01-25T04:51:00Z</dcterms:modified>
</cp:coreProperties>
</file>