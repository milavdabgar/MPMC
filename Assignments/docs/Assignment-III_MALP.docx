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BA3" w:rsidRPr="00535866" w:rsidRDefault="00DB5BA3" w:rsidP="00DB5BA3">
      <w:pPr>
        <w:jc w:val="center"/>
        <w:rPr>
          <w:b/>
          <w:bCs/>
        </w:rPr>
      </w:pPr>
      <w:r w:rsidRPr="00535866">
        <w:rPr>
          <w:b/>
          <w:bCs/>
        </w:rPr>
        <w:t>GOVT. POLYTECHNIC, PALANPUR</w:t>
      </w:r>
    </w:p>
    <w:p w:rsidR="00555BAD" w:rsidRPr="00535866" w:rsidRDefault="00DB5BA3" w:rsidP="001D443A">
      <w:pPr>
        <w:jc w:val="center"/>
        <w:rPr>
          <w:b/>
          <w:bCs/>
        </w:rPr>
      </w:pPr>
      <w:r w:rsidRPr="00535866">
        <w:rPr>
          <w:b/>
          <w:bCs/>
        </w:rPr>
        <w:t>Electronics &amp; Communication Department</w:t>
      </w:r>
    </w:p>
    <w:p w:rsidR="007522BA" w:rsidRPr="00535866" w:rsidRDefault="007522BA" w:rsidP="001D443A">
      <w:pPr>
        <w:jc w:val="center"/>
      </w:pPr>
    </w:p>
    <w:p w:rsidR="00977FAC" w:rsidRDefault="00977FAC" w:rsidP="001D443A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MALP</w:t>
      </w:r>
    </w:p>
    <w:p w:rsidR="001D443A" w:rsidRDefault="00764F60" w:rsidP="001D443A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Assignment </w:t>
      </w:r>
      <w:r w:rsidR="004E1065">
        <w:rPr>
          <w:b/>
          <w:bCs/>
          <w:sz w:val="28"/>
          <w:szCs w:val="28"/>
          <w:u w:val="single"/>
        </w:rPr>
        <w:t>–</w:t>
      </w:r>
      <w:r>
        <w:rPr>
          <w:b/>
          <w:bCs/>
          <w:sz w:val="28"/>
          <w:szCs w:val="28"/>
          <w:u w:val="single"/>
        </w:rPr>
        <w:t xml:space="preserve"> I</w:t>
      </w:r>
      <w:r w:rsidR="008538D1">
        <w:rPr>
          <w:b/>
          <w:bCs/>
          <w:sz w:val="28"/>
          <w:szCs w:val="28"/>
          <w:u w:val="single"/>
        </w:rPr>
        <w:t>I</w:t>
      </w:r>
      <w:r w:rsidR="00F769C0">
        <w:rPr>
          <w:b/>
          <w:bCs/>
          <w:sz w:val="28"/>
          <w:szCs w:val="28"/>
          <w:u w:val="single"/>
        </w:rPr>
        <w:t>I</w:t>
      </w:r>
    </w:p>
    <w:p w:rsidR="00977FAC" w:rsidRPr="00535866" w:rsidRDefault="008538D1" w:rsidP="001D443A">
      <w:pPr>
        <w:jc w:val="center"/>
        <w:rPr>
          <w:b/>
          <w:bCs/>
          <w:sz w:val="28"/>
          <w:szCs w:val="28"/>
          <w:u w:val="single"/>
        </w:rPr>
      </w:pPr>
      <w:r w:rsidRPr="008538D1">
        <w:rPr>
          <w:b/>
          <w:bCs/>
          <w:sz w:val="28"/>
          <w:szCs w:val="28"/>
          <w:u w:val="single"/>
        </w:rPr>
        <w:t>Addressing</w:t>
      </w:r>
      <w:r>
        <w:rPr>
          <w:b/>
          <w:bCs/>
          <w:sz w:val="28"/>
          <w:szCs w:val="28"/>
          <w:u w:val="single"/>
        </w:rPr>
        <w:t xml:space="preserve"> Mode, </w:t>
      </w:r>
      <w:r w:rsidRPr="008538D1">
        <w:rPr>
          <w:b/>
          <w:bCs/>
          <w:sz w:val="28"/>
          <w:szCs w:val="28"/>
          <w:u w:val="single"/>
        </w:rPr>
        <w:t>Timing Diagram</w:t>
      </w:r>
      <w:r>
        <w:rPr>
          <w:b/>
          <w:bCs/>
          <w:sz w:val="28"/>
          <w:szCs w:val="28"/>
          <w:u w:val="single"/>
        </w:rPr>
        <w:t xml:space="preserve"> &amp; </w:t>
      </w:r>
      <w:r w:rsidR="00DD2797" w:rsidRPr="00DD2797">
        <w:rPr>
          <w:b/>
          <w:bCs/>
          <w:sz w:val="28"/>
          <w:szCs w:val="28"/>
          <w:u w:val="single"/>
        </w:rPr>
        <w:t>Interfacing Of</w:t>
      </w:r>
      <w:r w:rsidR="008C7D37">
        <w:rPr>
          <w:b/>
          <w:bCs/>
          <w:sz w:val="28"/>
          <w:szCs w:val="28"/>
          <w:u w:val="single"/>
        </w:rPr>
        <w:t xml:space="preserve"> </w:t>
      </w:r>
      <w:r w:rsidR="00DD2797" w:rsidRPr="00DD2797">
        <w:rPr>
          <w:b/>
          <w:bCs/>
          <w:sz w:val="28"/>
          <w:szCs w:val="28"/>
          <w:u w:val="single"/>
        </w:rPr>
        <w:t>8085</w:t>
      </w:r>
    </w:p>
    <w:p w:rsidR="00E2690A" w:rsidRDefault="00E2690A" w:rsidP="001D443A">
      <w:pPr>
        <w:jc w:val="center"/>
        <w:rPr>
          <w:b/>
          <w:bCs/>
          <w:sz w:val="28"/>
          <w:szCs w:val="28"/>
          <w:u w:val="single"/>
        </w:rPr>
      </w:pPr>
    </w:p>
    <w:p w:rsidR="008C3A1C" w:rsidRPr="002D5C3C" w:rsidRDefault="008C3A1C" w:rsidP="00844F26">
      <w:pPr>
        <w:pStyle w:val="ListParagraph"/>
        <w:numPr>
          <w:ilvl w:val="0"/>
          <w:numId w:val="5"/>
        </w:numPr>
      </w:pPr>
      <w:r>
        <w:rPr>
          <w:color w:val="000000"/>
        </w:rPr>
        <w:t>Define addressing mode. Explain addressing modes of 8085 microprocessor with one example for each one.</w:t>
      </w:r>
    </w:p>
    <w:p w:rsidR="002D5C3C" w:rsidRPr="00E96A2F" w:rsidRDefault="002D5C3C" w:rsidP="002D5C3C">
      <w:pPr>
        <w:pStyle w:val="ListParagraph"/>
        <w:numPr>
          <w:ilvl w:val="0"/>
          <w:numId w:val="5"/>
        </w:numPr>
      </w:pPr>
      <w:r>
        <w:rPr>
          <w:rFonts w:ascii="Times-Roman" w:hAnsi="Times-Roman"/>
          <w:color w:val="000000"/>
        </w:rPr>
        <w:t>Explain looping, counting &amp; indexing with an example.</w:t>
      </w:r>
    </w:p>
    <w:p w:rsidR="00342AAD" w:rsidRPr="008C3A1C" w:rsidRDefault="00342AAD" w:rsidP="00342AAD">
      <w:pPr>
        <w:pStyle w:val="ListParagraph"/>
        <w:numPr>
          <w:ilvl w:val="0"/>
          <w:numId w:val="5"/>
        </w:numPr>
      </w:pPr>
      <w:r>
        <w:rPr>
          <w:color w:val="000000"/>
        </w:rPr>
        <w:t>Explain T- state, Machine cycle and Instruction cycle.</w:t>
      </w:r>
    </w:p>
    <w:p w:rsidR="00826F7E" w:rsidRPr="00CF1C5D" w:rsidRDefault="00826F7E" w:rsidP="00844F26">
      <w:pPr>
        <w:pStyle w:val="ListParagraph"/>
        <w:numPr>
          <w:ilvl w:val="0"/>
          <w:numId w:val="5"/>
        </w:numPr>
      </w:pPr>
      <w:r>
        <w:rPr>
          <w:color w:val="000000"/>
        </w:rPr>
        <w:t>Draw and explain timing diagram of MVI C, 15 H.</w:t>
      </w:r>
    </w:p>
    <w:p w:rsidR="00E96A2F" w:rsidRPr="008462FD" w:rsidRDefault="00E96A2F" w:rsidP="00E96A2F">
      <w:pPr>
        <w:pStyle w:val="ListParagraph"/>
        <w:numPr>
          <w:ilvl w:val="0"/>
          <w:numId w:val="5"/>
        </w:numPr>
      </w:pPr>
      <w:r>
        <w:rPr>
          <w:color w:val="000000"/>
        </w:rPr>
        <w:t>What is stack and stack pointer? Explain stack related instruction with the help of example.</w:t>
      </w:r>
    </w:p>
    <w:p w:rsidR="00E96A2F" w:rsidRPr="002A2B2A" w:rsidRDefault="00E96A2F" w:rsidP="00E96A2F">
      <w:pPr>
        <w:pStyle w:val="ListParagraph"/>
        <w:numPr>
          <w:ilvl w:val="0"/>
          <w:numId w:val="5"/>
        </w:numPr>
      </w:pPr>
      <w:r w:rsidRPr="008462FD">
        <w:rPr>
          <w:color w:val="000000"/>
        </w:rPr>
        <w:t>Explain stack operations in 8085 microprocessor.</w:t>
      </w:r>
    </w:p>
    <w:p w:rsidR="00E96A2F" w:rsidRPr="00A14D27" w:rsidRDefault="00E96A2F" w:rsidP="00E96A2F">
      <w:pPr>
        <w:pStyle w:val="ListParagraph"/>
        <w:numPr>
          <w:ilvl w:val="0"/>
          <w:numId w:val="5"/>
        </w:numPr>
      </w:pPr>
      <w:r>
        <w:rPr>
          <w:color w:val="000000"/>
        </w:rPr>
        <w:t>Explain PUSH and POP instructions with a suitable example.</w:t>
      </w:r>
    </w:p>
    <w:p w:rsidR="00E96A2F" w:rsidRPr="00AC107D" w:rsidRDefault="00E96A2F" w:rsidP="00E96A2F">
      <w:pPr>
        <w:pStyle w:val="ListParagraph"/>
        <w:numPr>
          <w:ilvl w:val="0"/>
          <w:numId w:val="5"/>
        </w:numPr>
      </w:pPr>
      <w:r>
        <w:rPr>
          <w:color w:val="000000"/>
        </w:rPr>
        <w:t>Explain CALL and RET instructions with a suitable example.</w:t>
      </w:r>
    </w:p>
    <w:p w:rsidR="00E06BA0" w:rsidRPr="000D522B" w:rsidRDefault="00E06BA0" w:rsidP="00E06BA0">
      <w:pPr>
        <w:pStyle w:val="ListParagraph"/>
        <w:numPr>
          <w:ilvl w:val="0"/>
          <w:numId w:val="5"/>
        </w:numPr>
      </w:pPr>
      <w:r>
        <w:rPr>
          <w:color w:val="000000"/>
        </w:rPr>
        <w:t>Compare memory mapped I/O and I/O mapped I/O.</w:t>
      </w:r>
    </w:p>
    <w:p w:rsidR="00CE4619" w:rsidRPr="00CA525C" w:rsidRDefault="0031238D" w:rsidP="003E267E">
      <w:pPr>
        <w:pStyle w:val="ListParagraph"/>
        <w:numPr>
          <w:ilvl w:val="0"/>
          <w:numId w:val="5"/>
        </w:numPr>
      </w:pPr>
      <w:r w:rsidRPr="001F2FE3">
        <w:rPr>
          <w:color w:val="000000"/>
        </w:rPr>
        <w:t>Explain the function of IC 8255 with a block diagram.</w:t>
      </w:r>
    </w:p>
    <w:p w:rsidR="00CA525C" w:rsidRDefault="00CA525C" w:rsidP="00CA525C"/>
    <w:p w:rsidR="00CA525C" w:rsidRDefault="00CA525C" w:rsidP="00CA525C"/>
    <w:p w:rsidR="00CA525C" w:rsidRDefault="00CA525C" w:rsidP="00CA525C"/>
    <w:p w:rsidR="00CA525C" w:rsidRDefault="00CA525C" w:rsidP="00CA525C"/>
    <w:p w:rsidR="00CA525C" w:rsidRDefault="00CA525C" w:rsidP="00CA525C"/>
    <w:p w:rsidR="00CA525C" w:rsidRDefault="00CA525C" w:rsidP="00CA525C"/>
    <w:p w:rsidR="00CA525C" w:rsidRDefault="00CA525C" w:rsidP="00CA525C"/>
    <w:p w:rsidR="00CA525C" w:rsidRDefault="00CA525C" w:rsidP="00CA525C"/>
    <w:p w:rsidR="00CA525C" w:rsidRDefault="00CA525C" w:rsidP="00CA525C"/>
    <w:p w:rsidR="00CA525C" w:rsidRDefault="00CA525C" w:rsidP="00CA525C"/>
    <w:p w:rsidR="00CA525C" w:rsidRDefault="00CA525C" w:rsidP="00CA525C"/>
    <w:p w:rsidR="00CA525C" w:rsidRDefault="00CA525C" w:rsidP="00CA525C"/>
    <w:p w:rsidR="00CA525C" w:rsidRDefault="00CA525C" w:rsidP="00CA525C"/>
    <w:p w:rsidR="00CA525C" w:rsidRDefault="00CA525C" w:rsidP="00CA525C"/>
    <w:p w:rsidR="00CA525C" w:rsidRDefault="00CA525C" w:rsidP="00CA525C"/>
    <w:p w:rsidR="00CA525C" w:rsidRDefault="00CA525C" w:rsidP="00CA525C"/>
    <w:p w:rsidR="00CA525C" w:rsidRPr="003408D7" w:rsidRDefault="00CA525C" w:rsidP="00CA525C">
      <w:pPr>
        <w:rPr>
          <w:b/>
          <w:bCs/>
        </w:rPr>
      </w:pPr>
      <w:r w:rsidRPr="004F7568">
        <w:rPr>
          <w:b/>
          <w:bCs/>
          <w:u w:val="single"/>
        </w:rPr>
        <w:t>Note</w:t>
      </w:r>
      <w:r>
        <w:t xml:space="preserve">: </w:t>
      </w:r>
      <w:r>
        <w:tab/>
      </w:r>
      <w:r w:rsidRPr="004F7568">
        <w:rPr>
          <w:b/>
          <w:bCs/>
        </w:rPr>
        <w:t xml:space="preserve">Date of Submission – On or Before </w:t>
      </w:r>
      <w:r>
        <w:rPr>
          <w:b/>
          <w:bCs/>
        </w:rPr>
        <w:t>10</w:t>
      </w:r>
      <w:r w:rsidRPr="00C831C9">
        <w:rPr>
          <w:b/>
          <w:bCs/>
          <w:vertAlign w:val="superscript"/>
        </w:rPr>
        <w:t>th</w:t>
      </w:r>
      <w:r>
        <w:rPr>
          <w:b/>
          <w:bCs/>
        </w:rPr>
        <w:t xml:space="preserve"> </w:t>
      </w:r>
      <w:r>
        <w:rPr>
          <w:b/>
          <w:bCs/>
        </w:rPr>
        <w:t>March</w:t>
      </w:r>
      <w:bookmarkStart w:id="0" w:name="_GoBack"/>
      <w:bookmarkEnd w:id="0"/>
      <w:r w:rsidRPr="004F7568">
        <w:rPr>
          <w:b/>
          <w:bCs/>
        </w:rPr>
        <w:t>, 2017.</w:t>
      </w:r>
      <w:r>
        <w:rPr>
          <w:b/>
          <w:bCs/>
        </w:rPr>
        <w:t xml:space="preserve"> </w:t>
      </w:r>
    </w:p>
    <w:p w:rsidR="00CA525C" w:rsidRPr="00F769C0" w:rsidRDefault="00CA525C" w:rsidP="00CA525C"/>
    <w:p w:rsidR="00F769C0" w:rsidRDefault="00F769C0" w:rsidP="00F769C0"/>
    <w:p w:rsidR="00F769C0" w:rsidRDefault="00F769C0" w:rsidP="00F769C0"/>
    <w:p w:rsidR="00F769C0" w:rsidRDefault="00F769C0" w:rsidP="00F769C0"/>
    <w:p w:rsidR="00F769C0" w:rsidRDefault="00F769C0" w:rsidP="00F769C0"/>
    <w:p w:rsidR="00F769C0" w:rsidRDefault="00F769C0" w:rsidP="00F769C0"/>
    <w:p w:rsidR="00F769C0" w:rsidRPr="00535866" w:rsidRDefault="00F769C0" w:rsidP="00F769C0"/>
    <w:sectPr w:rsidR="00F769C0" w:rsidRPr="00535866" w:rsidSect="00402210">
      <w:footerReference w:type="default" r:id="rId8"/>
      <w:pgSz w:w="11909" w:h="16834" w:code="9"/>
      <w:pgMar w:top="720" w:right="1008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60A8" w:rsidRDefault="002860A8">
      <w:r>
        <w:separator/>
      </w:r>
    </w:p>
  </w:endnote>
  <w:endnote w:type="continuationSeparator" w:id="0">
    <w:p w:rsidR="002860A8" w:rsidRDefault="00286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210" w:rsidRDefault="004022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60A8" w:rsidRDefault="002860A8">
      <w:r>
        <w:separator/>
      </w:r>
    </w:p>
  </w:footnote>
  <w:footnote w:type="continuationSeparator" w:id="0">
    <w:p w:rsidR="002860A8" w:rsidRDefault="002860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5583300"/>
    <w:multiLevelType w:val="hybridMultilevel"/>
    <w:tmpl w:val="7DFABE1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38A4DFA"/>
    <w:multiLevelType w:val="hybridMultilevel"/>
    <w:tmpl w:val="4036CBC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314D2DCF"/>
    <w:multiLevelType w:val="hybridMultilevel"/>
    <w:tmpl w:val="674A989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358B5992"/>
    <w:multiLevelType w:val="hybridMultilevel"/>
    <w:tmpl w:val="1EEC8F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2684DCC"/>
    <w:multiLevelType w:val="hybridMultilevel"/>
    <w:tmpl w:val="DB1E87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A9A28D5"/>
    <w:multiLevelType w:val="hybridMultilevel"/>
    <w:tmpl w:val="4B1A84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F403892"/>
    <w:multiLevelType w:val="multilevel"/>
    <w:tmpl w:val="104A40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584"/>
    <w:rsid w:val="00000A4B"/>
    <w:rsid w:val="000021FE"/>
    <w:rsid w:val="00016C41"/>
    <w:rsid w:val="00024650"/>
    <w:rsid w:val="00036A5F"/>
    <w:rsid w:val="00057D44"/>
    <w:rsid w:val="000652E1"/>
    <w:rsid w:val="000674C3"/>
    <w:rsid w:val="000925ED"/>
    <w:rsid w:val="00093893"/>
    <w:rsid w:val="000C244C"/>
    <w:rsid w:val="000D285B"/>
    <w:rsid w:val="000D522B"/>
    <w:rsid w:val="00126C5F"/>
    <w:rsid w:val="00142CFC"/>
    <w:rsid w:val="0016189D"/>
    <w:rsid w:val="00170A36"/>
    <w:rsid w:val="00186BE5"/>
    <w:rsid w:val="001A0CB8"/>
    <w:rsid w:val="001A631A"/>
    <w:rsid w:val="001B47F4"/>
    <w:rsid w:val="001C167A"/>
    <w:rsid w:val="001C4E2E"/>
    <w:rsid w:val="001D443A"/>
    <w:rsid w:val="001E47F8"/>
    <w:rsid w:val="001F0985"/>
    <w:rsid w:val="001F2FE3"/>
    <w:rsid w:val="0020396F"/>
    <w:rsid w:val="00216516"/>
    <w:rsid w:val="002235BC"/>
    <w:rsid w:val="00223750"/>
    <w:rsid w:val="00251DDC"/>
    <w:rsid w:val="00252457"/>
    <w:rsid w:val="00262B9F"/>
    <w:rsid w:val="002841E3"/>
    <w:rsid w:val="002860A8"/>
    <w:rsid w:val="00296557"/>
    <w:rsid w:val="00296A67"/>
    <w:rsid w:val="002A039E"/>
    <w:rsid w:val="002A21A0"/>
    <w:rsid w:val="002A273E"/>
    <w:rsid w:val="002A2B2A"/>
    <w:rsid w:val="002C7297"/>
    <w:rsid w:val="002D3584"/>
    <w:rsid w:val="002D5C3C"/>
    <w:rsid w:val="002D6924"/>
    <w:rsid w:val="002D7F46"/>
    <w:rsid w:val="002F03D2"/>
    <w:rsid w:val="0031238D"/>
    <w:rsid w:val="00314D88"/>
    <w:rsid w:val="0031572A"/>
    <w:rsid w:val="003201C9"/>
    <w:rsid w:val="00322743"/>
    <w:rsid w:val="0033416F"/>
    <w:rsid w:val="00342300"/>
    <w:rsid w:val="00342AAD"/>
    <w:rsid w:val="003555A6"/>
    <w:rsid w:val="00360E37"/>
    <w:rsid w:val="003635E4"/>
    <w:rsid w:val="00367FB4"/>
    <w:rsid w:val="00376D84"/>
    <w:rsid w:val="0038323B"/>
    <w:rsid w:val="00387BD8"/>
    <w:rsid w:val="00392804"/>
    <w:rsid w:val="003C3C86"/>
    <w:rsid w:val="003C3E2D"/>
    <w:rsid w:val="003D1EAB"/>
    <w:rsid w:val="004019C0"/>
    <w:rsid w:val="00402210"/>
    <w:rsid w:val="00413B35"/>
    <w:rsid w:val="00430A87"/>
    <w:rsid w:val="00446000"/>
    <w:rsid w:val="00456E7F"/>
    <w:rsid w:val="00464740"/>
    <w:rsid w:val="00465C89"/>
    <w:rsid w:val="0046670F"/>
    <w:rsid w:val="00476CD6"/>
    <w:rsid w:val="004815DB"/>
    <w:rsid w:val="004A0C8E"/>
    <w:rsid w:val="004B6AA6"/>
    <w:rsid w:val="004C11D2"/>
    <w:rsid w:val="004D3A86"/>
    <w:rsid w:val="004E1065"/>
    <w:rsid w:val="00502BAD"/>
    <w:rsid w:val="00515267"/>
    <w:rsid w:val="00526C5F"/>
    <w:rsid w:val="005304CF"/>
    <w:rsid w:val="00535866"/>
    <w:rsid w:val="00544EC4"/>
    <w:rsid w:val="00545E6F"/>
    <w:rsid w:val="00555BAD"/>
    <w:rsid w:val="005630C7"/>
    <w:rsid w:val="00581500"/>
    <w:rsid w:val="0058461E"/>
    <w:rsid w:val="00594DDB"/>
    <w:rsid w:val="005D18EE"/>
    <w:rsid w:val="005D442A"/>
    <w:rsid w:val="005D5133"/>
    <w:rsid w:val="005D5245"/>
    <w:rsid w:val="005D58B5"/>
    <w:rsid w:val="005E6579"/>
    <w:rsid w:val="005E673D"/>
    <w:rsid w:val="005E7D79"/>
    <w:rsid w:val="005E7F5B"/>
    <w:rsid w:val="006044AA"/>
    <w:rsid w:val="00604C81"/>
    <w:rsid w:val="00620CCC"/>
    <w:rsid w:val="00641F4D"/>
    <w:rsid w:val="0064551C"/>
    <w:rsid w:val="00674AAD"/>
    <w:rsid w:val="0067590E"/>
    <w:rsid w:val="00696114"/>
    <w:rsid w:val="006B1FF5"/>
    <w:rsid w:val="006B7FA7"/>
    <w:rsid w:val="006E4833"/>
    <w:rsid w:val="006F3812"/>
    <w:rsid w:val="00705BFF"/>
    <w:rsid w:val="00730385"/>
    <w:rsid w:val="007439F1"/>
    <w:rsid w:val="00746529"/>
    <w:rsid w:val="0074730B"/>
    <w:rsid w:val="007522BA"/>
    <w:rsid w:val="0075611D"/>
    <w:rsid w:val="00756A67"/>
    <w:rsid w:val="00764F60"/>
    <w:rsid w:val="007713E3"/>
    <w:rsid w:val="00771F8E"/>
    <w:rsid w:val="00772910"/>
    <w:rsid w:val="0078693F"/>
    <w:rsid w:val="00787BAF"/>
    <w:rsid w:val="007A0E4F"/>
    <w:rsid w:val="007A1AAC"/>
    <w:rsid w:val="007C650A"/>
    <w:rsid w:val="007D0AF6"/>
    <w:rsid w:val="00805C85"/>
    <w:rsid w:val="008067C3"/>
    <w:rsid w:val="00816481"/>
    <w:rsid w:val="00826F7E"/>
    <w:rsid w:val="00841C03"/>
    <w:rsid w:val="00844F26"/>
    <w:rsid w:val="008461FF"/>
    <w:rsid w:val="008462FD"/>
    <w:rsid w:val="00847A78"/>
    <w:rsid w:val="0085029C"/>
    <w:rsid w:val="008538D1"/>
    <w:rsid w:val="008668ED"/>
    <w:rsid w:val="008777F0"/>
    <w:rsid w:val="00880191"/>
    <w:rsid w:val="00886B49"/>
    <w:rsid w:val="00891AB1"/>
    <w:rsid w:val="008A2666"/>
    <w:rsid w:val="008C2170"/>
    <w:rsid w:val="008C3A1C"/>
    <w:rsid w:val="008C49DB"/>
    <w:rsid w:val="008C7D37"/>
    <w:rsid w:val="008D6D2E"/>
    <w:rsid w:val="008F0F1C"/>
    <w:rsid w:val="008F76BC"/>
    <w:rsid w:val="009049C3"/>
    <w:rsid w:val="00905977"/>
    <w:rsid w:val="00910A70"/>
    <w:rsid w:val="00932DD8"/>
    <w:rsid w:val="0095620D"/>
    <w:rsid w:val="00977FAC"/>
    <w:rsid w:val="009860E9"/>
    <w:rsid w:val="009A3987"/>
    <w:rsid w:val="009A6967"/>
    <w:rsid w:val="009A79FE"/>
    <w:rsid w:val="009C6F57"/>
    <w:rsid w:val="009E54ED"/>
    <w:rsid w:val="009E66C2"/>
    <w:rsid w:val="009F3052"/>
    <w:rsid w:val="00A14D27"/>
    <w:rsid w:val="00A249C3"/>
    <w:rsid w:val="00A37AB1"/>
    <w:rsid w:val="00A47145"/>
    <w:rsid w:val="00A52F16"/>
    <w:rsid w:val="00A74DD2"/>
    <w:rsid w:val="00A76168"/>
    <w:rsid w:val="00A8235A"/>
    <w:rsid w:val="00A905A9"/>
    <w:rsid w:val="00AB4789"/>
    <w:rsid w:val="00AC107D"/>
    <w:rsid w:val="00AD6449"/>
    <w:rsid w:val="00AF1C0D"/>
    <w:rsid w:val="00AF6206"/>
    <w:rsid w:val="00B00A42"/>
    <w:rsid w:val="00B06ED7"/>
    <w:rsid w:val="00B2180B"/>
    <w:rsid w:val="00B24B27"/>
    <w:rsid w:val="00B34742"/>
    <w:rsid w:val="00B41CEB"/>
    <w:rsid w:val="00B52260"/>
    <w:rsid w:val="00B532AE"/>
    <w:rsid w:val="00B6039E"/>
    <w:rsid w:val="00B6647F"/>
    <w:rsid w:val="00B711A1"/>
    <w:rsid w:val="00B7667C"/>
    <w:rsid w:val="00B824C3"/>
    <w:rsid w:val="00B90BA9"/>
    <w:rsid w:val="00BA1EBA"/>
    <w:rsid w:val="00BC352E"/>
    <w:rsid w:val="00BC6B5D"/>
    <w:rsid w:val="00BC7F80"/>
    <w:rsid w:val="00BE30A4"/>
    <w:rsid w:val="00C005A8"/>
    <w:rsid w:val="00C05CC7"/>
    <w:rsid w:val="00C06871"/>
    <w:rsid w:val="00C07D4E"/>
    <w:rsid w:val="00C11262"/>
    <w:rsid w:val="00C17C5B"/>
    <w:rsid w:val="00C211FC"/>
    <w:rsid w:val="00C239DE"/>
    <w:rsid w:val="00C241FD"/>
    <w:rsid w:val="00C24B27"/>
    <w:rsid w:val="00C40362"/>
    <w:rsid w:val="00C524BC"/>
    <w:rsid w:val="00C8215C"/>
    <w:rsid w:val="00C8673E"/>
    <w:rsid w:val="00C914E4"/>
    <w:rsid w:val="00C94B0B"/>
    <w:rsid w:val="00C9678F"/>
    <w:rsid w:val="00CA525C"/>
    <w:rsid w:val="00CA5372"/>
    <w:rsid w:val="00CC469B"/>
    <w:rsid w:val="00CC6B0A"/>
    <w:rsid w:val="00CC7949"/>
    <w:rsid w:val="00CD0761"/>
    <w:rsid w:val="00CE4619"/>
    <w:rsid w:val="00CF134C"/>
    <w:rsid w:val="00CF1C5D"/>
    <w:rsid w:val="00CF79AF"/>
    <w:rsid w:val="00D1480A"/>
    <w:rsid w:val="00D30072"/>
    <w:rsid w:val="00D40079"/>
    <w:rsid w:val="00D4429A"/>
    <w:rsid w:val="00D47F10"/>
    <w:rsid w:val="00D502D3"/>
    <w:rsid w:val="00D636BA"/>
    <w:rsid w:val="00D67A17"/>
    <w:rsid w:val="00D76212"/>
    <w:rsid w:val="00D77DA2"/>
    <w:rsid w:val="00DB5BA3"/>
    <w:rsid w:val="00DC1BA3"/>
    <w:rsid w:val="00DC7659"/>
    <w:rsid w:val="00DD2797"/>
    <w:rsid w:val="00DD337B"/>
    <w:rsid w:val="00DD4BFA"/>
    <w:rsid w:val="00DE577E"/>
    <w:rsid w:val="00DF3753"/>
    <w:rsid w:val="00DF4B76"/>
    <w:rsid w:val="00E06BA0"/>
    <w:rsid w:val="00E1593F"/>
    <w:rsid w:val="00E20F61"/>
    <w:rsid w:val="00E2690A"/>
    <w:rsid w:val="00E34E09"/>
    <w:rsid w:val="00E429B2"/>
    <w:rsid w:val="00E53BA8"/>
    <w:rsid w:val="00E65656"/>
    <w:rsid w:val="00E86C86"/>
    <w:rsid w:val="00E91508"/>
    <w:rsid w:val="00E9668D"/>
    <w:rsid w:val="00E96A2F"/>
    <w:rsid w:val="00E977A9"/>
    <w:rsid w:val="00EA066A"/>
    <w:rsid w:val="00EA72D5"/>
    <w:rsid w:val="00EF1929"/>
    <w:rsid w:val="00EF1B23"/>
    <w:rsid w:val="00F17852"/>
    <w:rsid w:val="00F241CB"/>
    <w:rsid w:val="00F25A48"/>
    <w:rsid w:val="00F32C28"/>
    <w:rsid w:val="00F3482E"/>
    <w:rsid w:val="00F3580B"/>
    <w:rsid w:val="00F41D34"/>
    <w:rsid w:val="00F42130"/>
    <w:rsid w:val="00F56C0B"/>
    <w:rsid w:val="00F63B10"/>
    <w:rsid w:val="00F769C0"/>
    <w:rsid w:val="00F77CE3"/>
    <w:rsid w:val="00F77D91"/>
    <w:rsid w:val="00FB1633"/>
    <w:rsid w:val="00FB3F85"/>
    <w:rsid w:val="00FD240D"/>
    <w:rsid w:val="00FD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2AAD520-3C51-4941-B8BD-7C57D2B87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gu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C3E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3635E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35E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635E4"/>
  </w:style>
  <w:style w:type="paragraph" w:customStyle="1" w:styleId="Default">
    <w:name w:val="Default"/>
    <w:rsid w:val="00016C41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7667C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844F2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844F26"/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Lesson%20plannin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8A9AD9-3715-498A-92F3-F2BA27767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Lesson planning</Template>
  <TotalTime>4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GOVT</vt:lpstr>
    </vt:vector>
  </TitlesOfParts>
  <Company>gppalanpur</Company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GOVT</dc:title>
  <dc:creator>Microsoft</dc:creator>
  <cp:lastModifiedBy>Milav</cp:lastModifiedBy>
  <cp:revision>11</cp:revision>
  <cp:lastPrinted>2010-10-08T11:20:00Z</cp:lastPrinted>
  <dcterms:created xsi:type="dcterms:W3CDTF">2017-01-25T04:42:00Z</dcterms:created>
  <dcterms:modified xsi:type="dcterms:W3CDTF">2017-01-25T05:38:00Z</dcterms:modified>
</cp:coreProperties>
</file>