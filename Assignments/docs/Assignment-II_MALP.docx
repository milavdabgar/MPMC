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A3" w:rsidRPr="00535866" w:rsidRDefault="00DB5BA3" w:rsidP="00DB5BA3">
      <w:pPr>
        <w:jc w:val="center"/>
        <w:rPr>
          <w:b/>
          <w:bCs/>
        </w:rPr>
      </w:pPr>
      <w:r w:rsidRPr="00535866">
        <w:rPr>
          <w:b/>
          <w:bCs/>
        </w:rPr>
        <w:t>GOVT. POLYTECHNIC, PALANPUR</w:t>
      </w:r>
    </w:p>
    <w:p w:rsidR="00555BAD" w:rsidRPr="00535866" w:rsidRDefault="00DB5BA3" w:rsidP="001D443A">
      <w:pPr>
        <w:jc w:val="center"/>
        <w:rPr>
          <w:b/>
          <w:bCs/>
        </w:rPr>
      </w:pPr>
      <w:r w:rsidRPr="00535866">
        <w:rPr>
          <w:b/>
          <w:bCs/>
        </w:rPr>
        <w:t>Electronics &amp; Communication Department</w:t>
      </w:r>
    </w:p>
    <w:p w:rsidR="007522BA" w:rsidRPr="00535866" w:rsidRDefault="007522BA" w:rsidP="001D443A">
      <w:pPr>
        <w:jc w:val="center"/>
      </w:pPr>
    </w:p>
    <w:p w:rsidR="00977FAC" w:rsidRDefault="00977FAC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MALP</w:t>
      </w:r>
    </w:p>
    <w:p w:rsidR="001D443A" w:rsidRDefault="00764F60" w:rsidP="001D44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Assignment </w:t>
      </w:r>
      <w:r w:rsidR="004E1065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I</w:t>
      </w:r>
      <w:r w:rsidR="00721BAA">
        <w:rPr>
          <w:b/>
          <w:bCs/>
          <w:sz w:val="28"/>
          <w:szCs w:val="28"/>
          <w:u w:val="single"/>
        </w:rPr>
        <w:t>I</w:t>
      </w:r>
    </w:p>
    <w:p w:rsidR="00F5656A" w:rsidRPr="00535866" w:rsidRDefault="00144099" w:rsidP="001D443A">
      <w:pPr>
        <w:jc w:val="center"/>
        <w:rPr>
          <w:b/>
          <w:bCs/>
          <w:sz w:val="28"/>
          <w:szCs w:val="28"/>
          <w:u w:val="single"/>
        </w:rPr>
      </w:pPr>
      <w:r w:rsidRPr="00144099">
        <w:rPr>
          <w:b/>
          <w:bCs/>
          <w:sz w:val="28"/>
          <w:szCs w:val="28"/>
          <w:u w:val="single"/>
        </w:rPr>
        <w:t>Programming In</w:t>
      </w:r>
      <w:r>
        <w:rPr>
          <w:b/>
          <w:bCs/>
          <w:sz w:val="28"/>
          <w:szCs w:val="28"/>
          <w:u w:val="single"/>
        </w:rPr>
        <w:t xml:space="preserve"> </w:t>
      </w:r>
      <w:r w:rsidRPr="00144099">
        <w:rPr>
          <w:b/>
          <w:bCs/>
          <w:sz w:val="28"/>
          <w:szCs w:val="28"/>
          <w:u w:val="single"/>
        </w:rPr>
        <w:t>8085</w:t>
      </w:r>
    </w:p>
    <w:p w:rsidR="00E2690A" w:rsidRDefault="00E2690A" w:rsidP="001D443A">
      <w:pPr>
        <w:jc w:val="center"/>
        <w:rPr>
          <w:b/>
          <w:bCs/>
          <w:sz w:val="28"/>
          <w:szCs w:val="28"/>
          <w:u w:val="single"/>
        </w:rPr>
      </w:pPr>
    </w:p>
    <w:p w:rsidR="006B79A7" w:rsidRPr="00093176" w:rsidRDefault="006B79A7" w:rsidP="006B79A7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>Write a program to add numbers 08h and 02h and store result in A.</w:t>
      </w:r>
    </w:p>
    <w:p w:rsidR="006B79A7" w:rsidRPr="00E30ECD" w:rsidRDefault="006B79A7" w:rsidP="006B79A7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>Write a program to subtract numbers 08h and 02h and store result in A.</w:t>
      </w:r>
    </w:p>
    <w:p w:rsidR="00B408AA" w:rsidRPr="00FC2739" w:rsidRDefault="00B408AA" w:rsidP="00B408AA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rFonts w:ascii="TimesNewRomanPSMT" w:hAnsi="TimesNewRomanPSMT"/>
          <w:color w:val="000000"/>
        </w:rPr>
        <w:t>Write a program to add numbers18h and 02h and store result in C register.</w:t>
      </w:r>
    </w:p>
    <w:p w:rsidR="006B79A7" w:rsidRPr="002B3999" w:rsidRDefault="00B408AA" w:rsidP="004F4C55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 w:rsidRPr="00F468E3">
        <w:rPr>
          <w:rFonts w:ascii="TimesNewRomanPSMT" w:hAnsi="TimesNewRomanPSMT"/>
          <w:color w:val="000000"/>
        </w:rPr>
        <w:t>Write a program to subtract number 02h from number 18h and store result in C register.</w:t>
      </w:r>
    </w:p>
    <w:p w:rsidR="002B3999" w:rsidRPr="00D94852" w:rsidRDefault="002B3999" w:rsidP="002B3999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 xml:space="preserve">Write a </w:t>
      </w:r>
      <w:r>
        <w:rPr>
          <w:rFonts w:ascii="TimesNewRomanPSMT" w:hAnsi="TimesNewRomanPSMT"/>
          <w:color w:val="000000"/>
        </w:rPr>
        <w:t xml:space="preserve">program </w:t>
      </w:r>
      <w:r>
        <w:rPr>
          <w:color w:val="000000"/>
        </w:rPr>
        <w:t>to multiply 06h and 07h</w:t>
      </w:r>
    </w:p>
    <w:p w:rsidR="002B3999" w:rsidRPr="00607A14" w:rsidRDefault="002B3999" w:rsidP="002B3999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>Write a program to add two 16 bit numbers using DAD instruction.</w:t>
      </w:r>
    </w:p>
    <w:p w:rsidR="00D20BD7" w:rsidRPr="00D20BD7" w:rsidRDefault="0033236E" w:rsidP="00CC7949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WAP</w:t>
      </w:r>
      <w:r>
        <w:rPr>
          <w:color w:val="000000"/>
        </w:rPr>
        <w:t xml:space="preserve"> </w:t>
      </w:r>
      <w:r w:rsidR="002503FB">
        <w:rPr>
          <w:color w:val="000000"/>
        </w:rPr>
        <w:t>to add two 1</w:t>
      </w:r>
      <w:r w:rsidR="00D20BD7">
        <w:rPr>
          <w:color w:val="000000"/>
        </w:rPr>
        <w:t xml:space="preserve">6-bit numbers stored in given memory as below: </w:t>
      </w:r>
      <w:r w:rsidR="00C83C48">
        <w:rPr>
          <w:color w:val="000000"/>
        </w:rPr>
        <w:t>2000h = 14h (LSB),</w:t>
      </w:r>
      <w:r w:rsidR="00AB0B35">
        <w:rPr>
          <w:color w:val="000000"/>
        </w:rPr>
        <w:t xml:space="preserve"> </w:t>
      </w:r>
      <w:r w:rsidR="00CB0EA9">
        <w:rPr>
          <w:color w:val="000000"/>
        </w:rPr>
        <w:t>2001h = 6Ah (</w:t>
      </w:r>
      <w:r w:rsidR="00CB0EA9">
        <w:rPr>
          <w:color w:val="000000"/>
        </w:rPr>
        <w:t xml:space="preserve">MSB), </w:t>
      </w:r>
      <w:r w:rsidR="00D20BD7">
        <w:rPr>
          <w:color w:val="000000"/>
        </w:rPr>
        <w:t xml:space="preserve">3000h = </w:t>
      </w:r>
      <w:r w:rsidR="00D20BD7">
        <w:rPr>
          <w:color w:val="000000"/>
        </w:rPr>
        <w:t>52h (</w:t>
      </w:r>
      <w:r w:rsidR="00C83C48">
        <w:rPr>
          <w:color w:val="000000"/>
        </w:rPr>
        <w:t xml:space="preserve">LSB), </w:t>
      </w:r>
      <w:r w:rsidR="00D20BD7">
        <w:rPr>
          <w:color w:val="000000"/>
        </w:rPr>
        <w:t xml:space="preserve">3001h = </w:t>
      </w:r>
      <w:r w:rsidR="00D20BD7">
        <w:rPr>
          <w:color w:val="000000"/>
        </w:rPr>
        <w:t>4Ch (</w:t>
      </w:r>
      <w:r w:rsidR="005E6D56">
        <w:rPr>
          <w:color w:val="000000"/>
        </w:rPr>
        <w:t xml:space="preserve">MSB). </w:t>
      </w:r>
      <w:r w:rsidR="00AB0B35">
        <w:rPr>
          <w:color w:val="000000"/>
        </w:rPr>
        <w:t xml:space="preserve">Store the answer with higher </w:t>
      </w:r>
      <w:r w:rsidR="00D20BD7">
        <w:rPr>
          <w:color w:val="000000"/>
        </w:rPr>
        <w:t>byte at 4001h and lower byte at 4000h.</w:t>
      </w:r>
    </w:p>
    <w:p w:rsidR="00F6385D" w:rsidRPr="00061820" w:rsidRDefault="00F6385D" w:rsidP="00F6385D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rFonts w:ascii="TimesNewRomanPSMT" w:hAnsi="TimesNewRomanPSMT"/>
          <w:color w:val="000000"/>
        </w:rPr>
        <w:t>Write a program to transfer bytes of source block to destination block. Size of block is 7 bytes, address of source block:5000h and destination block:6000h</w:t>
      </w:r>
    </w:p>
    <w:p w:rsidR="00061820" w:rsidRPr="00F6385D" w:rsidRDefault="00061820" w:rsidP="00061820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  <w:t>WAP</w:t>
      </w:r>
      <w:r>
        <w:rPr>
          <w:color w:val="000000"/>
        </w:rPr>
        <w:t xml:space="preserve"> to transfer memory block of sixteen data bytes stored from starting location 3000H to starting location 4000H in reverse order.</w:t>
      </w:r>
    </w:p>
    <w:p w:rsidR="00770633" w:rsidRPr="00B869CB" w:rsidRDefault="00770633" w:rsidP="00CC7949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rFonts w:ascii="TimesNewRomanPSMT" w:hAnsi="TimesNewRomanPSMT"/>
          <w:color w:val="000000"/>
        </w:rPr>
        <w:t>Write a program to complement content of memory location 4000h and store</w:t>
      </w:r>
      <w:r w:rsidR="00AB0B35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the result in</w:t>
      </w:r>
      <w:r w:rsidR="00AB0B35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memory location 4001h.</w:t>
      </w:r>
    </w:p>
    <w:p w:rsidR="00F468E3" w:rsidRPr="00CE37DE" w:rsidRDefault="00F468E3" w:rsidP="00F468E3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 xml:space="preserve">Write a </w:t>
      </w:r>
      <w:r>
        <w:rPr>
          <w:rFonts w:ascii="TimesNewRomanPSMT" w:hAnsi="TimesNewRomanPSMT"/>
          <w:color w:val="000000"/>
        </w:rPr>
        <w:t xml:space="preserve">program </w:t>
      </w:r>
      <w:r>
        <w:rPr>
          <w:color w:val="000000"/>
        </w:rPr>
        <w:t>to count number of 1’s in given 8-bit number stored at memory location C050H .Store result in memory location C051H.</w:t>
      </w:r>
    </w:p>
    <w:p w:rsidR="008A7A6E" w:rsidRPr="009D6DA2" w:rsidRDefault="008A7A6E" w:rsidP="008A7A6E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>
        <w:rPr>
          <w:color w:val="000000"/>
        </w:rPr>
        <w:t xml:space="preserve">Write a </w:t>
      </w:r>
      <w:r>
        <w:rPr>
          <w:rFonts w:ascii="TimesNewRomanPSMT" w:hAnsi="TimesNewRomanPSMT"/>
          <w:color w:val="000000"/>
        </w:rPr>
        <w:t xml:space="preserve">program </w:t>
      </w:r>
      <w:r>
        <w:rPr>
          <w:color w:val="000000"/>
        </w:rPr>
        <w:t>to form a time delay loop using single register and using register pairs</w:t>
      </w:r>
    </w:p>
    <w:p w:rsidR="00607A14" w:rsidRPr="00306EC6" w:rsidRDefault="00746031" w:rsidP="0015420B">
      <w:pPr>
        <w:pStyle w:val="ListParagraph"/>
        <w:numPr>
          <w:ilvl w:val="0"/>
          <w:numId w:val="5"/>
        </w:numPr>
        <w:rPr>
          <w:rFonts w:ascii="TimesNewRoman" w:hAnsi="TimesNewRoman"/>
          <w:color w:val="000000"/>
        </w:rPr>
      </w:pPr>
      <w:r w:rsidRPr="00306EC6">
        <w:rPr>
          <w:rFonts w:ascii="TimesNewRoman" w:hAnsi="TimesNewRoman"/>
          <w:color w:val="000000"/>
        </w:rPr>
        <w:t>WAP</w:t>
      </w:r>
      <w:r w:rsidRPr="00306EC6">
        <w:rPr>
          <w:color w:val="000000"/>
        </w:rPr>
        <w:t xml:space="preserve"> to count 0-7 repeatedly with 1 ms time delay between two successive counts.</w:t>
      </w:r>
    </w:p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F5656A" w:rsidRDefault="00F5656A" w:rsidP="004C5414"/>
    <w:p w:rsidR="007E762D" w:rsidRDefault="007E762D" w:rsidP="004C5414"/>
    <w:p w:rsidR="007E762D" w:rsidRDefault="007E762D" w:rsidP="004C5414"/>
    <w:p w:rsidR="007E762D" w:rsidRDefault="007E762D" w:rsidP="004C5414"/>
    <w:p w:rsidR="007E762D" w:rsidRDefault="007E762D" w:rsidP="004C5414"/>
    <w:p w:rsidR="007E762D" w:rsidRDefault="007E762D" w:rsidP="004C5414"/>
    <w:p w:rsidR="000F2E47" w:rsidRPr="003408D7" w:rsidRDefault="00F5656A" w:rsidP="004C5414">
      <w:pPr>
        <w:rPr>
          <w:b/>
          <w:bCs/>
        </w:rPr>
      </w:pPr>
      <w:r w:rsidRPr="004F7568">
        <w:rPr>
          <w:b/>
          <w:bCs/>
          <w:u w:val="single"/>
        </w:rPr>
        <w:t>Note</w:t>
      </w:r>
      <w:r>
        <w:t xml:space="preserve">: </w:t>
      </w:r>
      <w:r w:rsidR="000F2E47">
        <w:tab/>
      </w:r>
      <w:r w:rsidRPr="004F7568">
        <w:rPr>
          <w:b/>
          <w:bCs/>
        </w:rPr>
        <w:t xml:space="preserve">Date of Submission – On or Before </w:t>
      </w:r>
      <w:r w:rsidR="00C831C9">
        <w:rPr>
          <w:b/>
          <w:bCs/>
        </w:rPr>
        <w:t>10</w:t>
      </w:r>
      <w:r w:rsidR="00C831C9" w:rsidRPr="00C831C9">
        <w:rPr>
          <w:b/>
          <w:bCs/>
          <w:vertAlign w:val="superscript"/>
        </w:rPr>
        <w:t>th</w:t>
      </w:r>
      <w:r w:rsidR="00C831C9">
        <w:rPr>
          <w:b/>
          <w:bCs/>
        </w:rPr>
        <w:t xml:space="preserve"> </w:t>
      </w:r>
      <w:bookmarkStart w:id="0" w:name="_GoBack"/>
      <w:bookmarkEnd w:id="0"/>
      <w:r w:rsidRPr="004F7568">
        <w:rPr>
          <w:b/>
          <w:bCs/>
        </w:rPr>
        <w:t>February</w:t>
      </w:r>
      <w:r w:rsidR="004F7568" w:rsidRPr="004F7568">
        <w:rPr>
          <w:b/>
          <w:bCs/>
        </w:rPr>
        <w:t>, 2017.</w:t>
      </w:r>
      <w:r w:rsidR="000F2E47">
        <w:rPr>
          <w:b/>
          <w:bCs/>
        </w:rPr>
        <w:t xml:space="preserve"> </w:t>
      </w:r>
    </w:p>
    <w:sectPr w:rsidR="000F2E47" w:rsidRPr="003408D7" w:rsidSect="00402210">
      <w:footerReference w:type="default" r:id="rId8"/>
      <w:pgSz w:w="11909" w:h="16834" w:code="9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716" w:rsidRDefault="008A6716">
      <w:r>
        <w:separator/>
      </w:r>
    </w:p>
  </w:endnote>
  <w:endnote w:type="continuationSeparator" w:id="0">
    <w:p w:rsidR="008A6716" w:rsidRDefault="008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210" w:rsidRDefault="00402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716" w:rsidRDefault="008A6716">
      <w:r>
        <w:separator/>
      </w:r>
    </w:p>
  </w:footnote>
  <w:footnote w:type="continuationSeparator" w:id="0">
    <w:p w:rsidR="008A6716" w:rsidRDefault="008A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583300"/>
    <w:multiLevelType w:val="hybridMultilevel"/>
    <w:tmpl w:val="7DFABE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8A4DFA"/>
    <w:multiLevelType w:val="hybridMultilevel"/>
    <w:tmpl w:val="4036CB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14D2DCF"/>
    <w:multiLevelType w:val="hybridMultilevel"/>
    <w:tmpl w:val="674A98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8B5992"/>
    <w:multiLevelType w:val="hybridMultilevel"/>
    <w:tmpl w:val="1EEC8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684DCC"/>
    <w:multiLevelType w:val="hybridMultilevel"/>
    <w:tmpl w:val="DB1E8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9A28D5"/>
    <w:multiLevelType w:val="hybridMultilevel"/>
    <w:tmpl w:val="4B1A8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03892"/>
    <w:multiLevelType w:val="multilevel"/>
    <w:tmpl w:val="104A4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4"/>
    <w:rsid w:val="00000A4B"/>
    <w:rsid w:val="000021FE"/>
    <w:rsid w:val="00016C41"/>
    <w:rsid w:val="00024650"/>
    <w:rsid w:val="00036A5F"/>
    <w:rsid w:val="00057D44"/>
    <w:rsid w:val="00061820"/>
    <w:rsid w:val="000652E1"/>
    <w:rsid w:val="000674C3"/>
    <w:rsid w:val="000925ED"/>
    <w:rsid w:val="00093176"/>
    <w:rsid w:val="00093893"/>
    <w:rsid w:val="000C244C"/>
    <w:rsid w:val="000D285B"/>
    <w:rsid w:val="000D522B"/>
    <w:rsid w:val="000F2E47"/>
    <w:rsid w:val="00126C5F"/>
    <w:rsid w:val="00142CFC"/>
    <w:rsid w:val="00144099"/>
    <w:rsid w:val="00160DB8"/>
    <w:rsid w:val="0016189D"/>
    <w:rsid w:val="00170A36"/>
    <w:rsid w:val="00186BE5"/>
    <w:rsid w:val="001A0CB8"/>
    <w:rsid w:val="001A631A"/>
    <w:rsid w:val="001B47F4"/>
    <w:rsid w:val="001C167A"/>
    <w:rsid w:val="001C4E2E"/>
    <w:rsid w:val="001D443A"/>
    <w:rsid w:val="001E47F8"/>
    <w:rsid w:val="001F0985"/>
    <w:rsid w:val="0020396F"/>
    <w:rsid w:val="00216516"/>
    <w:rsid w:val="00220007"/>
    <w:rsid w:val="002235BC"/>
    <w:rsid w:val="00223750"/>
    <w:rsid w:val="002503FB"/>
    <w:rsid w:val="00251DDC"/>
    <w:rsid w:val="00252457"/>
    <w:rsid w:val="00262B9F"/>
    <w:rsid w:val="00272140"/>
    <w:rsid w:val="002841E3"/>
    <w:rsid w:val="00296557"/>
    <w:rsid w:val="00296A67"/>
    <w:rsid w:val="002A039E"/>
    <w:rsid w:val="002A21A0"/>
    <w:rsid w:val="002A273E"/>
    <w:rsid w:val="002A2B2A"/>
    <w:rsid w:val="002B3999"/>
    <w:rsid w:val="002C7297"/>
    <w:rsid w:val="002D3584"/>
    <w:rsid w:val="002D5C3C"/>
    <w:rsid w:val="002D6924"/>
    <w:rsid w:val="002D7F46"/>
    <w:rsid w:val="002F03D2"/>
    <w:rsid w:val="00306EC6"/>
    <w:rsid w:val="0031238D"/>
    <w:rsid w:val="00314D88"/>
    <w:rsid w:val="0031572A"/>
    <w:rsid w:val="003201C9"/>
    <w:rsid w:val="00322743"/>
    <w:rsid w:val="0033236E"/>
    <w:rsid w:val="0033416F"/>
    <w:rsid w:val="003408D7"/>
    <w:rsid w:val="00342300"/>
    <w:rsid w:val="00342AAD"/>
    <w:rsid w:val="003555A6"/>
    <w:rsid w:val="00360E37"/>
    <w:rsid w:val="003635E4"/>
    <w:rsid w:val="00367FB4"/>
    <w:rsid w:val="00376D84"/>
    <w:rsid w:val="0038323B"/>
    <w:rsid w:val="00383C8F"/>
    <w:rsid w:val="00387BD8"/>
    <w:rsid w:val="00392804"/>
    <w:rsid w:val="003C3C86"/>
    <w:rsid w:val="003C3E2D"/>
    <w:rsid w:val="003C74E4"/>
    <w:rsid w:val="003D1E51"/>
    <w:rsid w:val="003D1EAB"/>
    <w:rsid w:val="003D25CE"/>
    <w:rsid w:val="004019C0"/>
    <w:rsid w:val="00402210"/>
    <w:rsid w:val="00413B35"/>
    <w:rsid w:val="00430A87"/>
    <w:rsid w:val="00456E7F"/>
    <w:rsid w:val="00464740"/>
    <w:rsid w:val="00465C89"/>
    <w:rsid w:val="0046670F"/>
    <w:rsid w:val="00476CD6"/>
    <w:rsid w:val="004815DB"/>
    <w:rsid w:val="004A0C8E"/>
    <w:rsid w:val="004B6AA6"/>
    <w:rsid w:val="004C11D2"/>
    <w:rsid w:val="004C5414"/>
    <w:rsid w:val="004D3A86"/>
    <w:rsid w:val="004E1065"/>
    <w:rsid w:val="004F7568"/>
    <w:rsid w:val="00502BAD"/>
    <w:rsid w:val="00515267"/>
    <w:rsid w:val="00526C5F"/>
    <w:rsid w:val="005304CF"/>
    <w:rsid w:val="00535866"/>
    <w:rsid w:val="00544EC4"/>
    <w:rsid w:val="00545E6F"/>
    <w:rsid w:val="00555BAD"/>
    <w:rsid w:val="005630C7"/>
    <w:rsid w:val="00581500"/>
    <w:rsid w:val="0058461E"/>
    <w:rsid w:val="00594DDB"/>
    <w:rsid w:val="005D18EE"/>
    <w:rsid w:val="005D442A"/>
    <w:rsid w:val="005D5133"/>
    <w:rsid w:val="005D5245"/>
    <w:rsid w:val="005D58B5"/>
    <w:rsid w:val="005E6579"/>
    <w:rsid w:val="005E673D"/>
    <w:rsid w:val="005E6D56"/>
    <w:rsid w:val="005E7D79"/>
    <w:rsid w:val="005E7F5B"/>
    <w:rsid w:val="006044AA"/>
    <w:rsid w:val="00604C81"/>
    <w:rsid w:val="00607A14"/>
    <w:rsid w:val="00620CCC"/>
    <w:rsid w:val="00641F4D"/>
    <w:rsid w:val="0064551C"/>
    <w:rsid w:val="00674AAD"/>
    <w:rsid w:val="0067590E"/>
    <w:rsid w:val="00696114"/>
    <w:rsid w:val="006B1FF5"/>
    <w:rsid w:val="006B79A7"/>
    <w:rsid w:val="006B7FA7"/>
    <w:rsid w:val="006C49FA"/>
    <w:rsid w:val="006E4833"/>
    <w:rsid w:val="006F3812"/>
    <w:rsid w:val="00705BFF"/>
    <w:rsid w:val="00721BAA"/>
    <w:rsid w:val="00730385"/>
    <w:rsid w:val="007439F1"/>
    <w:rsid w:val="00746031"/>
    <w:rsid w:val="00746529"/>
    <w:rsid w:val="0074730B"/>
    <w:rsid w:val="007522BA"/>
    <w:rsid w:val="0075611D"/>
    <w:rsid w:val="00756A67"/>
    <w:rsid w:val="00762392"/>
    <w:rsid w:val="00764F60"/>
    <w:rsid w:val="00770633"/>
    <w:rsid w:val="007713E3"/>
    <w:rsid w:val="00771F8E"/>
    <w:rsid w:val="00772910"/>
    <w:rsid w:val="0078693F"/>
    <w:rsid w:val="00787BAF"/>
    <w:rsid w:val="0079693A"/>
    <w:rsid w:val="007A0177"/>
    <w:rsid w:val="007A0E4F"/>
    <w:rsid w:val="007A1AAC"/>
    <w:rsid w:val="007C650A"/>
    <w:rsid w:val="007D0AF6"/>
    <w:rsid w:val="007E762D"/>
    <w:rsid w:val="00805C85"/>
    <w:rsid w:val="008067C3"/>
    <w:rsid w:val="00816481"/>
    <w:rsid w:val="00826F7E"/>
    <w:rsid w:val="00841C03"/>
    <w:rsid w:val="00844F26"/>
    <w:rsid w:val="008461FF"/>
    <w:rsid w:val="008462FD"/>
    <w:rsid w:val="00847A78"/>
    <w:rsid w:val="0085029C"/>
    <w:rsid w:val="008668ED"/>
    <w:rsid w:val="008777F0"/>
    <w:rsid w:val="00880191"/>
    <w:rsid w:val="00886B49"/>
    <w:rsid w:val="00891137"/>
    <w:rsid w:val="00891AB1"/>
    <w:rsid w:val="008A2666"/>
    <w:rsid w:val="008A6716"/>
    <w:rsid w:val="008A7A6E"/>
    <w:rsid w:val="008C2170"/>
    <w:rsid w:val="008C3A1C"/>
    <w:rsid w:val="008C49DB"/>
    <w:rsid w:val="008D6D2E"/>
    <w:rsid w:val="008D791F"/>
    <w:rsid w:val="008F0F1C"/>
    <w:rsid w:val="008F76BC"/>
    <w:rsid w:val="009034AC"/>
    <w:rsid w:val="009049C3"/>
    <w:rsid w:val="00905977"/>
    <w:rsid w:val="00910A70"/>
    <w:rsid w:val="0092773C"/>
    <w:rsid w:val="00932DD8"/>
    <w:rsid w:val="0095620D"/>
    <w:rsid w:val="00977FAC"/>
    <w:rsid w:val="009860E9"/>
    <w:rsid w:val="00990082"/>
    <w:rsid w:val="009A3987"/>
    <w:rsid w:val="009A6967"/>
    <w:rsid w:val="009A79FE"/>
    <w:rsid w:val="009C6F57"/>
    <w:rsid w:val="009D6DA2"/>
    <w:rsid w:val="009E54ED"/>
    <w:rsid w:val="009E66C2"/>
    <w:rsid w:val="009F3052"/>
    <w:rsid w:val="00A14D27"/>
    <w:rsid w:val="00A249C3"/>
    <w:rsid w:val="00A37AB1"/>
    <w:rsid w:val="00A47145"/>
    <w:rsid w:val="00A4760F"/>
    <w:rsid w:val="00A52F16"/>
    <w:rsid w:val="00A76168"/>
    <w:rsid w:val="00A8235A"/>
    <w:rsid w:val="00A905A9"/>
    <w:rsid w:val="00AB0B35"/>
    <w:rsid w:val="00AB1098"/>
    <w:rsid w:val="00AB4789"/>
    <w:rsid w:val="00AB7BCB"/>
    <w:rsid w:val="00AC107D"/>
    <w:rsid w:val="00AD6449"/>
    <w:rsid w:val="00AF1C0D"/>
    <w:rsid w:val="00AF6206"/>
    <w:rsid w:val="00B00A42"/>
    <w:rsid w:val="00B06ED7"/>
    <w:rsid w:val="00B2180B"/>
    <w:rsid w:val="00B24B27"/>
    <w:rsid w:val="00B32F71"/>
    <w:rsid w:val="00B34742"/>
    <w:rsid w:val="00B408AA"/>
    <w:rsid w:val="00B40FB7"/>
    <w:rsid w:val="00B41CEB"/>
    <w:rsid w:val="00B52260"/>
    <w:rsid w:val="00B532AE"/>
    <w:rsid w:val="00B6039E"/>
    <w:rsid w:val="00B6647F"/>
    <w:rsid w:val="00B711A1"/>
    <w:rsid w:val="00B7667C"/>
    <w:rsid w:val="00B824C3"/>
    <w:rsid w:val="00B869CB"/>
    <w:rsid w:val="00B90BA9"/>
    <w:rsid w:val="00BA1EBA"/>
    <w:rsid w:val="00BC352E"/>
    <w:rsid w:val="00BC6B5D"/>
    <w:rsid w:val="00BC7F80"/>
    <w:rsid w:val="00BE30A4"/>
    <w:rsid w:val="00BF4897"/>
    <w:rsid w:val="00C005A8"/>
    <w:rsid w:val="00C05CC7"/>
    <w:rsid w:val="00C06871"/>
    <w:rsid w:val="00C07D4E"/>
    <w:rsid w:val="00C11262"/>
    <w:rsid w:val="00C14CA5"/>
    <w:rsid w:val="00C17C5B"/>
    <w:rsid w:val="00C211FC"/>
    <w:rsid w:val="00C239DE"/>
    <w:rsid w:val="00C241FD"/>
    <w:rsid w:val="00C24B27"/>
    <w:rsid w:val="00C40362"/>
    <w:rsid w:val="00C524BC"/>
    <w:rsid w:val="00C8215C"/>
    <w:rsid w:val="00C831C9"/>
    <w:rsid w:val="00C83C48"/>
    <w:rsid w:val="00C8673E"/>
    <w:rsid w:val="00C914E4"/>
    <w:rsid w:val="00C94B0B"/>
    <w:rsid w:val="00C9678F"/>
    <w:rsid w:val="00CA5372"/>
    <w:rsid w:val="00CB0EA9"/>
    <w:rsid w:val="00CC469B"/>
    <w:rsid w:val="00CC6B0A"/>
    <w:rsid w:val="00CC7949"/>
    <w:rsid w:val="00CD0761"/>
    <w:rsid w:val="00CE37DE"/>
    <w:rsid w:val="00CE4619"/>
    <w:rsid w:val="00CF134C"/>
    <w:rsid w:val="00CF1C5D"/>
    <w:rsid w:val="00CF79AF"/>
    <w:rsid w:val="00D1480A"/>
    <w:rsid w:val="00D20BD7"/>
    <w:rsid w:val="00D30072"/>
    <w:rsid w:val="00D40079"/>
    <w:rsid w:val="00D475EB"/>
    <w:rsid w:val="00D47F10"/>
    <w:rsid w:val="00D502D3"/>
    <w:rsid w:val="00D636BA"/>
    <w:rsid w:val="00D67A17"/>
    <w:rsid w:val="00D76212"/>
    <w:rsid w:val="00D77DA2"/>
    <w:rsid w:val="00D94852"/>
    <w:rsid w:val="00DB5BA3"/>
    <w:rsid w:val="00DC1BA3"/>
    <w:rsid w:val="00DC7659"/>
    <w:rsid w:val="00DD337B"/>
    <w:rsid w:val="00DD4BFA"/>
    <w:rsid w:val="00DE577E"/>
    <w:rsid w:val="00DF3753"/>
    <w:rsid w:val="00DF4B76"/>
    <w:rsid w:val="00E06BA0"/>
    <w:rsid w:val="00E07B1C"/>
    <w:rsid w:val="00E1593F"/>
    <w:rsid w:val="00E20F61"/>
    <w:rsid w:val="00E2690A"/>
    <w:rsid w:val="00E30ECD"/>
    <w:rsid w:val="00E34E09"/>
    <w:rsid w:val="00E429B2"/>
    <w:rsid w:val="00E53BA8"/>
    <w:rsid w:val="00E65656"/>
    <w:rsid w:val="00E75220"/>
    <w:rsid w:val="00E86C86"/>
    <w:rsid w:val="00E91508"/>
    <w:rsid w:val="00E9668D"/>
    <w:rsid w:val="00E96A2F"/>
    <w:rsid w:val="00E977A9"/>
    <w:rsid w:val="00EA066A"/>
    <w:rsid w:val="00EA72D5"/>
    <w:rsid w:val="00EF1929"/>
    <w:rsid w:val="00EF1B23"/>
    <w:rsid w:val="00F17852"/>
    <w:rsid w:val="00F25A48"/>
    <w:rsid w:val="00F32C28"/>
    <w:rsid w:val="00F3482E"/>
    <w:rsid w:val="00F3580B"/>
    <w:rsid w:val="00F41D34"/>
    <w:rsid w:val="00F42130"/>
    <w:rsid w:val="00F468E3"/>
    <w:rsid w:val="00F5656A"/>
    <w:rsid w:val="00F56C0B"/>
    <w:rsid w:val="00F6385D"/>
    <w:rsid w:val="00F63B10"/>
    <w:rsid w:val="00F77CE3"/>
    <w:rsid w:val="00F77D91"/>
    <w:rsid w:val="00FA10E1"/>
    <w:rsid w:val="00FB1633"/>
    <w:rsid w:val="00FB3F85"/>
    <w:rsid w:val="00FC0F43"/>
    <w:rsid w:val="00FC2739"/>
    <w:rsid w:val="00FD240D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AD520-3C51-4941-B8BD-7C57D2B8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3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63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35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35E4"/>
  </w:style>
  <w:style w:type="paragraph" w:customStyle="1" w:styleId="Default">
    <w:name w:val="Default"/>
    <w:rsid w:val="00016C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67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44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44F2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esson%20plan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FE2A-8299-44D8-9400-32FC7BF7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planning</Template>
  <TotalTime>27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</vt:lpstr>
    </vt:vector>
  </TitlesOfParts>
  <Company>gppalanpur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</dc:title>
  <dc:creator>Microsoft</dc:creator>
  <cp:lastModifiedBy>Milav</cp:lastModifiedBy>
  <cp:revision>57</cp:revision>
  <cp:lastPrinted>2010-10-08T11:20:00Z</cp:lastPrinted>
  <dcterms:created xsi:type="dcterms:W3CDTF">2017-01-25T05:01:00Z</dcterms:created>
  <dcterms:modified xsi:type="dcterms:W3CDTF">2017-01-25T05:28:00Z</dcterms:modified>
</cp:coreProperties>
</file>